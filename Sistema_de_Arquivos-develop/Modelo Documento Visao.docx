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9CC4F2" w14:textId="3BDD47EB" w:rsidR="002F3637" w:rsidRPr="00311671" w:rsidRDefault="009F14EA" w:rsidP="00B30D88">
      <w:pPr>
        <w:pStyle w:val="QualidadeCapaTitulos"/>
        <w:spacing w:before="3000"/>
        <w:rPr>
          <w:color w:val="auto"/>
          <w:szCs w:val="32"/>
        </w:rPr>
      </w:pPr>
      <w:r w:rsidRPr="00311671">
        <w:rPr>
          <w:rFonts w:cs="Arial"/>
          <w:color w:val="auto"/>
          <w:szCs w:val="32"/>
        </w:rPr>
        <w:t xml:space="preserve">Projeto: </w:t>
      </w:r>
      <w:r w:rsidR="00597669" w:rsidRPr="00597669">
        <w:rPr>
          <w:rFonts w:cs="Arial"/>
          <w:color w:val="auto"/>
          <w:szCs w:val="32"/>
        </w:rPr>
        <w:t>Sistema de Controle de Arquivos</w:t>
      </w:r>
    </w:p>
    <w:p w14:paraId="6B3C65AF" w14:textId="163F5148" w:rsidR="00DC20F5" w:rsidRPr="00F6161E" w:rsidRDefault="00DC20F5" w:rsidP="00510016">
      <w:pPr>
        <w:pStyle w:val="QualidadeCapaTitulos"/>
        <w:rPr>
          <w:color w:val="auto"/>
          <w:szCs w:val="32"/>
        </w:rPr>
      </w:pPr>
      <w:r w:rsidRPr="00F6161E">
        <w:rPr>
          <w:rFonts w:cs="Arial"/>
          <w:color w:val="auto"/>
          <w:szCs w:val="32"/>
        </w:rPr>
        <w:t>Módulo:</w:t>
      </w:r>
      <w:r w:rsidRPr="00F6161E">
        <w:rPr>
          <w:color w:val="auto"/>
          <w:szCs w:val="32"/>
        </w:rPr>
        <w:t xml:space="preserve"> </w:t>
      </w:r>
      <w:r w:rsidR="00597669">
        <w:rPr>
          <w:color w:val="auto"/>
          <w:szCs w:val="32"/>
        </w:rPr>
        <w:t>Sistema Completo</w:t>
      </w:r>
    </w:p>
    <w:p w14:paraId="0715C877" w14:textId="77777777" w:rsidR="00510016" w:rsidRDefault="005C0AFC" w:rsidP="00510016">
      <w:pPr>
        <w:pStyle w:val="QualidadeCapaTitulos"/>
        <w:rPr>
          <w:rFonts w:cs="Arial"/>
          <w:szCs w:val="32"/>
        </w:rPr>
      </w:pPr>
      <w:r w:rsidRPr="009F14EA">
        <w:rPr>
          <w:rFonts w:cs="Arial"/>
          <w:szCs w:val="32"/>
        </w:rPr>
        <w:t>Documento de Visão</w:t>
      </w:r>
    </w:p>
    <w:p w14:paraId="69B82145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76CA3682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469A0D5E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1EFF979B" w14:textId="77777777" w:rsidR="00292FFB" w:rsidRDefault="00292FFB" w:rsidP="00510016">
      <w:pPr>
        <w:pStyle w:val="QualidadeCapaTitulos"/>
        <w:rPr>
          <w:rFonts w:cs="Arial"/>
          <w:szCs w:val="32"/>
        </w:rPr>
      </w:pPr>
    </w:p>
    <w:p w14:paraId="4E67E196" w14:textId="77777777" w:rsidR="00292FFB" w:rsidRDefault="00292FFB" w:rsidP="00510016">
      <w:pPr>
        <w:pStyle w:val="QualidadeCapaTitulos"/>
        <w:rPr>
          <w:rFonts w:cs="Arial"/>
          <w:szCs w:val="32"/>
        </w:rPr>
      </w:pPr>
    </w:p>
    <w:p w14:paraId="02460DE3" w14:textId="77777777" w:rsidR="00292FFB" w:rsidRDefault="00292FFB" w:rsidP="00510016">
      <w:pPr>
        <w:pStyle w:val="QualidadeCapaTitulos"/>
        <w:rPr>
          <w:rFonts w:cs="Arial"/>
          <w:szCs w:val="32"/>
        </w:rPr>
      </w:pPr>
    </w:p>
    <w:p w14:paraId="548F8180" w14:textId="77777777" w:rsidR="00292FFB" w:rsidRDefault="00292FFB" w:rsidP="00510016">
      <w:pPr>
        <w:pStyle w:val="QualidadeCapaTitulos"/>
        <w:rPr>
          <w:rFonts w:cs="Arial"/>
          <w:szCs w:val="32"/>
        </w:rPr>
      </w:pPr>
    </w:p>
    <w:p w14:paraId="2067E2A5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4C6EA7F0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4C2D6D6A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05CB6370" w14:textId="095CCB32" w:rsidR="00F6161E" w:rsidRDefault="00F6161E" w:rsidP="00510016">
      <w:pPr>
        <w:pStyle w:val="QualidadeCapaTitulos"/>
        <w:rPr>
          <w:rFonts w:cs="Arial"/>
          <w:szCs w:val="32"/>
        </w:rPr>
      </w:pPr>
    </w:p>
    <w:p w14:paraId="47EBEF84" w14:textId="77777777" w:rsidR="0091130A" w:rsidRPr="009F14EA" w:rsidRDefault="0091130A" w:rsidP="00510016">
      <w:pPr>
        <w:pStyle w:val="QualidadeCapaTitulos"/>
        <w:rPr>
          <w:rFonts w:cs="Arial"/>
          <w:szCs w:val="32"/>
        </w:rPr>
      </w:pPr>
    </w:p>
    <w:p w14:paraId="66B270B0" w14:textId="77777777" w:rsidR="00E77EB7" w:rsidRPr="00884EF5" w:rsidRDefault="00E77EB7" w:rsidP="00E77EB7">
      <w:pPr>
        <w:pStyle w:val="EPSumrio"/>
      </w:pPr>
      <w:r w:rsidRPr="00884EF5">
        <w:t>Histórico – Revisões</w:t>
      </w:r>
    </w:p>
    <w:tbl>
      <w:tblPr>
        <w:tblW w:w="90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3402"/>
        <w:gridCol w:w="3118"/>
      </w:tblGrid>
      <w:tr w:rsidR="00E77EB7" w14:paraId="1880CAFA" w14:textId="77777777" w:rsidTr="00D0621F">
        <w:trPr>
          <w:trHeight w:val="483"/>
        </w:trPr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669A0832" w14:textId="77777777" w:rsidR="00E77EB7" w:rsidRPr="001F43B9" w:rsidRDefault="00E77EB7" w:rsidP="00A42818">
            <w:pPr>
              <w:pStyle w:val="EPTabela"/>
            </w:pPr>
            <w:r w:rsidRPr="001F43B9">
              <w:t>Data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E395475" w14:textId="77777777" w:rsidR="00E77EB7" w:rsidRPr="001F43B9" w:rsidRDefault="00E77EB7" w:rsidP="00A42818">
            <w:pPr>
              <w:pStyle w:val="EPTabela"/>
            </w:pPr>
            <w:r w:rsidRPr="001F43B9">
              <w:t>Versão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869F4BB" w14:textId="77777777" w:rsidR="00E77EB7" w:rsidRPr="001F43B9" w:rsidRDefault="00E77EB7" w:rsidP="00A42818">
            <w:pPr>
              <w:pStyle w:val="EPTabela"/>
            </w:pPr>
            <w:r w:rsidRPr="001F43B9">
              <w:t>Descrição</w:t>
            </w:r>
          </w:p>
        </w:tc>
        <w:tc>
          <w:tcPr>
            <w:tcW w:w="31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3DE76CF" w14:textId="77777777" w:rsidR="00E77EB7" w:rsidRPr="001F43B9" w:rsidRDefault="00E77EB7" w:rsidP="00A42818">
            <w:pPr>
              <w:pStyle w:val="EPTabela"/>
            </w:pPr>
            <w:r w:rsidRPr="001F43B9">
              <w:t>Autor</w:t>
            </w:r>
            <w:r w:rsidR="004047CE">
              <w:t>/Empresa</w:t>
            </w:r>
          </w:p>
        </w:tc>
      </w:tr>
      <w:tr w:rsidR="00F6161E" w:rsidRPr="00F6161E" w14:paraId="387CAB9A" w14:textId="77777777" w:rsidTr="0091130A">
        <w:tc>
          <w:tcPr>
            <w:tcW w:w="1418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1FF7A241" w14:textId="44BC85EF" w:rsidR="00E77EB7" w:rsidRPr="00A2172A" w:rsidRDefault="00D121CC" w:rsidP="00A42818">
            <w:pPr>
              <w:pStyle w:val="EPConteudotabela"/>
              <w:ind w:left="-55" w:right="-55" w:firstLine="0"/>
              <w:jc w:val="center"/>
            </w:pPr>
            <w:r>
              <w:t>22/11/2022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7A184B63" w14:textId="2AE5D89C" w:rsidR="00E77EB7" w:rsidRPr="00A2172A" w:rsidRDefault="00D121CC" w:rsidP="00A42818">
            <w:pPr>
              <w:pStyle w:val="EPConteudotabela"/>
              <w:jc w:val="center"/>
            </w:pPr>
            <w:r>
              <w:t>1.0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4" w:space="0" w:color="auto"/>
            </w:tcBorders>
          </w:tcPr>
          <w:p w14:paraId="11110283" w14:textId="2B882EDB" w:rsidR="00E77EB7" w:rsidRPr="00A2172A" w:rsidRDefault="00D121CC" w:rsidP="00A42818">
            <w:pPr>
              <w:pStyle w:val="EPConteudotabela"/>
              <w:ind w:firstLine="0"/>
              <w:jc w:val="both"/>
            </w:pPr>
            <w:r>
              <w:t>Documento Inicial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549A24A5" w14:textId="3597E82A" w:rsidR="00E77EB7" w:rsidRPr="00A2172A" w:rsidRDefault="00D121CC" w:rsidP="00F6161E">
            <w:pPr>
              <w:pStyle w:val="EPConteudotabela"/>
              <w:ind w:left="0" w:firstLine="0"/>
              <w:jc w:val="both"/>
            </w:pPr>
            <w:r>
              <w:t>Mário - Atos</w:t>
            </w:r>
          </w:p>
        </w:tc>
      </w:tr>
      <w:tr w:rsidR="0091130A" w:rsidRPr="00F6161E" w14:paraId="2B26CF0A" w14:textId="77777777" w:rsidTr="0091130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79BA5" w14:textId="5F85414A" w:rsidR="0091130A" w:rsidRDefault="0091130A" w:rsidP="00A42818">
            <w:pPr>
              <w:pStyle w:val="EPConteudotabela"/>
              <w:ind w:left="-55" w:right="-55" w:firstLine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ADEF5" w14:textId="62CF6495" w:rsidR="0091130A" w:rsidRPr="00A2172A" w:rsidRDefault="0091130A" w:rsidP="00A42818">
            <w:pPr>
              <w:pStyle w:val="EPConteudotabela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84AED" w14:textId="16269FDB" w:rsidR="0091130A" w:rsidRPr="00A2172A" w:rsidRDefault="0091130A" w:rsidP="00A42818">
            <w:pPr>
              <w:pStyle w:val="EPConteudotabela"/>
              <w:ind w:firstLine="0"/>
              <w:jc w:val="both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2B8F" w14:textId="495281AB" w:rsidR="0091130A" w:rsidRDefault="0091130A" w:rsidP="00F6161E">
            <w:pPr>
              <w:pStyle w:val="EPConteudotabela"/>
              <w:ind w:left="0" w:firstLine="0"/>
              <w:jc w:val="both"/>
            </w:pPr>
          </w:p>
        </w:tc>
      </w:tr>
      <w:tr w:rsidR="0091130A" w:rsidRPr="00F6161E" w14:paraId="02A4E7B1" w14:textId="77777777" w:rsidTr="0091130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74AE5" w14:textId="641D9FB8" w:rsidR="0091130A" w:rsidRDefault="0091130A" w:rsidP="00A42818">
            <w:pPr>
              <w:pStyle w:val="EPConteudotabela"/>
              <w:ind w:left="-55" w:right="-55" w:firstLine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10B29" w14:textId="05FD5E77" w:rsidR="0091130A" w:rsidRDefault="0091130A" w:rsidP="00A42818">
            <w:pPr>
              <w:pStyle w:val="EPConteudotabela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E0CF" w14:textId="6C8A44B5" w:rsidR="0091130A" w:rsidRDefault="0091130A" w:rsidP="00A42818">
            <w:pPr>
              <w:pStyle w:val="EPConteudotabela"/>
              <w:ind w:firstLine="0"/>
              <w:jc w:val="both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58E3" w14:textId="65D9ECA6" w:rsidR="0091130A" w:rsidRDefault="0091130A" w:rsidP="00F6161E">
            <w:pPr>
              <w:pStyle w:val="EPConteudotabela"/>
              <w:ind w:left="0" w:firstLine="0"/>
              <w:jc w:val="both"/>
            </w:pPr>
          </w:p>
        </w:tc>
      </w:tr>
    </w:tbl>
    <w:p w14:paraId="5802B636" w14:textId="77777777" w:rsidR="007E377C" w:rsidRDefault="00264B1B" w:rsidP="00C5134F">
      <w:pPr>
        <w:tabs>
          <w:tab w:val="left" w:pos="284"/>
        </w:tabs>
        <w:jc w:val="center"/>
        <w:rPr>
          <w:rFonts w:ascii="Arial" w:hAnsi="Arial" w:cs="Arial"/>
          <w:b/>
          <w:sz w:val="32"/>
          <w:szCs w:val="32"/>
        </w:rPr>
      </w:pPr>
      <w:r w:rsidRPr="00994953">
        <w:rPr>
          <w:b/>
          <w:color w:val="0000FF"/>
          <w:sz w:val="20"/>
        </w:rPr>
        <w:br w:type="page"/>
      </w:r>
      <w:r w:rsidR="0097280E" w:rsidRPr="003D7E4E">
        <w:rPr>
          <w:rFonts w:ascii="Arial" w:hAnsi="Arial" w:cs="Arial"/>
          <w:b/>
          <w:sz w:val="32"/>
          <w:szCs w:val="32"/>
        </w:rPr>
        <w:lastRenderedPageBreak/>
        <w:fldChar w:fldCharType="begin"/>
      </w:r>
      <w:r w:rsidR="005C0AFC" w:rsidRPr="00994953">
        <w:rPr>
          <w:rFonts w:ascii="Arial" w:hAnsi="Arial" w:cs="Arial"/>
          <w:b/>
          <w:sz w:val="32"/>
          <w:szCs w:val="32"/>
        </w:rPr>
        <w:instrText>"Versão</w:instrText>
      </w:r>
      <w:r w:rsidR="005C0AFC" w:rsidRPr="003D7E4E">
        <w:rPr>
          <w:rFonts w:ascii="Arial" w:hAnsi="Arial" w:cs="Arial"/>
          <w:b/>
          <w:sz w:val="32"/>
          <w:szCs w:val="32"/>
        </w:rPr>
        <w:instrText xml:space="preserve"> do Documento"</w:instrText>
      </w:r>
      <w:r w:rsidR="0097280E" w:rsidRPr="003D7E4E">
        <w:rPr>
          <w:rFonts w:ascii="Arial" w:hAnsi="Arial" w:cs="Arial"/>
          <w:b/>
          <w:sz w:val="32"/>
          <w:szCs w:val="32"/>
        </w:rPr>
        <w:fldChar w:fldCharType="end"/>
      </w:r>
      <w:r w:rsidR="005C0AFC" w:rsidRPr="000E5509">
        <w:rPr>
          <w:rFonts w:ascii="Arial" w:hAnsi="Arial" w:cs="Arial"/>
          <w:b/>
          <w:sz w:val="32"/>
          <w:szCs w:val="32"/>
        </w:rPr>
        <w:t>Sumário</w:t>
      </w:r>
    </w:p>
    <w:p w14:paraId="7B150DE1" w14:textId="77777777" w:rsidR="00C5134F" w:rsidRPr="00B25C71" w:rsidRDefault="00C5134F" w:rsidP="00C5134F">
      <w:pPr>
        <w:tabs>
          <w:tab w:val="left" w:pos="284"/>
        </w:tabs>
        <w:jc w:val="center"/>
        <w:rPr>
          <w:rFonts w:ascii="Arial" w:hAnsi="Arial" w:cs="Arial"/>
          <w:b/>
        </w:rPr>
      </w:pPr>
    </w:p>
    <w:p w14:paraId="446D742E" w14:textId="53C39CFB" w:rsidR="00075991" w:rsidRDefault="0097280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r w:rsidRPr="00B25C71">
        <w:rPr>
          <w:rFonts w:cs="Arial"/>
        </w:rPr>
        <w:fldChar w:fldCharType="begin"/>
      </w:r>
      <w:r w:rsidR="00A81A76" w:rsidRPr="00B25C71">
        <w:rPr>
          <w:rFonts w:cs="Arial"/>
        </w:rPr>
        <w:instrText xml:space="preserve"> TOC \o "1-3" \h \z \u </w:instrText>
      </w:r>
      <w:r w:rsidRPr="00B25C71">
        <w:rPr>
          <w:rFonts w:cs="Arial"/>
        </w:rPr>
        <w:fldChar w:fldCharType="separate"/>
      </w:r>
      <w:hyperlink w:anchor="_Toc119963345" w:history="1">
        <w:r w:rsidR="00075991" w:rsidRPr="00647086">
          <w:rPr>
            <w:rStyle w:val="Hyperlink"/>
            <w:noProof/>
          </w:rPr>
          <w:t>1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Introdução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_Toc119963345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3</w:t>
        </w:r>
        <w:r w:rsidR="00075991">
          <w:rPr>
            <w:noProof/>
            <w:webHidden/>
          </w:rPr>
          <w:fldChar w:fldCharType="end"/>
        </w:r>
      </w:hyperlink>
    </w:p>
    <w:p w14:paraId="360EEA7E" w14:textId="3F3E863D" w:rsidR="00075991" w:rsidRDefault="00BA163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46" w:history="1">
        <w:r w:rsidR="00075991" w:rsidRPr="00647086">
          <w:rPr>
            <w:rStyle w:val="Hyperlink"/>
            <w:noProof/>
          </w:rPr>
          <w:t>2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Envolvidos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_Toc119963346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3</w:t>
        </w:r>
        <w:r w:rsidR="00075991">
          <w:rPr>
            <w:noProof/>
            <w:webHidden/>
          </w:rPr>
          <w:fldChar w:fldCharType="end"/>
        </w:r>
      </w:hyperlink>
    </w:p>
    <w:p w14:paraId="7546BF2F" w14:textId="63747E1B" w:rsidR="00075991" w:rsidRDefault="00BA163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47" w:history="1">
        <w:r w:rsidR="00075991" w:rsidRPr="00647086">
          <w:rPr>
            <w:rStyle w:val="Hyperlink"/>
            <w:noProof/>
          </w:rPr>
          <w:t>3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Público-alvo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_Toc119963347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4</w:t>
        </w:r>
        <w:r w:rsidR="00075991">
          <w:rPr>
            <w:noProof/>
            <w:webHidden/>
          </w:rPr>
          <w:fldChar w:fldCharType="end"/>
        </w:r>
      </w:hyperlink>
    </w:p>
    <w:p w14:paraId="36215EFE" w14:textId="4FBED190" w:rsidR="00075991" w:rsidRDefault="00BA163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48" w:history="1">
        <w:r w:rsidR="00075991" w:rsidRPr="00647086">
          <w:rPr>
            <w:rStyle w:val="Hyperlink"/>
            <w:noProof/>
          </w:rPr>
          <w:t>4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Visão Geral do Produto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_Toc119963348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4</w:t>
        </w:r>
        <w:r w:rsidR="00075991">
          <w:rPr>
            <w:noProof/>
            <w:webHidden/>
          </w:rPr>
          <w:fldChar w:fldCharType="end"/>
        </w:r>
      </w:hyperlink>
    </w:p>
    <w:p w14:paraId="394605EC" w14:textId="36F1F077" w:rsidR="00075991" w:rsidRDefault="00BA1633">
      <w:pPr>
        <w:pStyle w:val="TOC2"/>
        <w:tabs>
          <w:tab w:val="left" w:pos="851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49" w:history="1">
        <w:r w:rsidR="00075991" w:rsidRPr="00647086">
          <w:rPr>
            <w:rStyle w:val="Hyperlink"/>
            <w:noProof/>
          </w:rPr>
          <w:t>4.1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Escopo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_Toc119963349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4</w:t>
        </w:r>
        <w:r w:rsidR="00075991">
          <w:rPr>
            <w:noProof/>
            <w:webHidden/>
          </w:rPr>
          <w:fldChar w:fldCharType="end"/>
        </w:r>
      </w:hyperlink>
    </w:p>
    <w:p w14:paraId="4E5E0BCB" w14:textId="63BB6BD8" w:rsidR="00075991" w:rsidRDefault="00BA1633">
      <w:pPr>
        <w:pStyle w:val="TOC3"/>
        <w:tabs>
          <w:tab w:val="left" w:pos="1698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0" w:history="1">
        <w:r w:rsidR="00075991" w:rsidRPr="00647086">
          <w:rPr>
            <w:rStyle w:val="Hyperlink"/>
            <w:noProof/>
          </w:rPr>
          <w:t>4.1.1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Geral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_Toc119963350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5</w:t>
        </w:r>
        <w:r w:rsidR="00075991">
          <w:rPr>
            <w:noProof/>
            <w:webHidden/>
          </w:rPr>
          <w:fldChar w:fldCharType="end"/>
        </w:r>
      </w:hyperlink>
    </w:p>
    <w:p w14:paraId="08F75B84" w14:textId="37262DF7" w:rsidR="00075991" w:rsidRDefault="00BA1633">
      <w:pPr>
        <w:pStyle w:val="TOC3"/>
        <w:tabs>
          <w:tab w:val="left" w:pos="1698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1" w:history="1">
        <w:r w:rsidR="00075991" w:rsidRPr="00647086">
          <w:rPr>
            <w:rStyle w:val="Hyperlink"/>
            <w:noProof/>
          </w:rPr>
          <w:t>4.1.2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Modular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_Toc119963351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6</w:t>
        </w:r>
        <w:r w:rsidR="00075991">
          <w:rPr>
            <w:noProof/>
            <w:webHidden/>
          </w:rPr>
          <w:fldChar w:fldCharType="end"/>
        </w:r>
      </w:hyperlink>
    </w:p>
    <w:p w14:paraId="147E9898" w14:textId="67AFF7B0" w:rsidR="00075991" w:rsidRDefault="00BA1633">
      <w:pPr>
        <w:pStyle w:val="TOC2"/>
        <w:tabs>
          <w:tab w:val="left" w:pos="851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2" w:history="1">
        <w:r w:rsidR="00075991" w:rsidRPr="00647086">
          <w:rPr>
            <w:rStyle w:val="Hyperlink"/>
            <w:noProof/>
          </w:rPr>
          <w:t>4.2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Não Escopo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_Toc119963352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6</w:t>
        </w:r>
        <w:r w:rsidR="00075991">
          <w:rPr>
            <w:noProof/>
            <w:webHidden/>
          </w:rPr>
          <w:fldChar w:fldCharType="end"/>
        </w:r>
      </w:hyperlink>
    </w:p>
    <w:p w14:paraId="57B0B730" w14:textId="2FEB6DE8" w:rsidR="00075991" w:rsidRDefault="00BA163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53" w:history="1">
        <w:r w:rsidR="00075991" w:rsidRPr="00647086">
          <w:rPr>
            <w:rStyle w:val="Hyperlink"/>
            <w:noProof/>
          </w:rPr>
          <w:t>5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Diagramas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_Toc119963353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7</w:t>
        </w:r>
        <w:r w:rsidR="00075991">
          <w:rPr>
            <w:noProof/>
            <w:webHidden/>
          </w:rPr>
          <w:fldChar w:fldCharType="end"/>
        </w:r>
      </w:hyperlink>
    </w:p>
    <w:p w14:paraId="3170A094" w14:textId="4B29AF26" w:rsidR="00075991" w:rsidRDefault="00BA1633">
      <w:pPr>
        <w:pStyle w:val="TOC2"/>
        <w:tabs>
          <w:tab w:val="left" w:pos="851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4" w:history="1">
        <w:r w:rsidR="00075991" w:rsidRPr="00647086">
          <w:rPr>
            <w:rStyle w:val="Hyperlink"/>
            <w:noProof/>
          </w:rPr>
          <w:t>5.1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Diagrama de Caso de Uso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_Toc119963354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7</w:t>
        </w:r>
        <w:r w:rsidR="00075991">
          <w:rPr>
            <w:noProof/>
            <w:webHidden/>
          </w:rPr>
          <w:fldChar w:fldCharType="end"/>
        </w:r>
      </w:hyperlink>
    </w:p>
    <w:p w14:paraId="48CD1612" w14:textId="24B19F80" w:rsidR="00075991" w:rsidRDefault="00BA1633">
      <w:pPr>
        <w:pStyle w:val="TOC3"/>
        <w:tabs>
          <w:tab w:val="left" w:pos="1698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5" w:history="1">
        <w:r w:rsidR="00075991" w:rsidRPr="00647086">
          <w:rPr>
            <w:rStyle w:val="Hyperlink"/>
            <w:noProof/>
          </w:rPr>
          <w:t>5.1.1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Descrição de Caso de Uso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_Toc119963355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7</w:t>
        </w:r>
        <w:r w:rsidR="00075991">
          <w:rPr>
            <w:noProof/>
            <w:webHidden/>
          </w:rPr>
          <w:fldChar w:fldCharType="end"/>
        </w:r>
      </w:hyperlink>
    </w:p>
    <w:p w14:paraId="7ED4953D" w14:textId="68C41482" w:rsidR="00075991" w:rsidRDefault="00BA1633">
      <w:pPr>
        <w:pStyle w:val="TOC2"/>
        <w:tabs>
          <w:tab w:val="left" w:pos="851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6" w:history="1">
        <w:r w:rsidR="00075991" w:rsidRPr="00647086">
          <w:rPr>
            <w:rStyle w:val="Hyperlink"/>
            <w:noProof/>
          </w:rPr>
          <w:t>5.2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Diagrama de Atores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_Toc119963356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7</w:t>
        </w:r>
        <w:r w:rsidR="00075991">
          <w:rPr>
            <w:noProof/>
            <w:webHidden/>
          </w:rPr>
          <w:fldChar w:fldCharType="end"/>
        </w:r>
      </w:hyperlink>
    </w:p>
    <w:p w14:paraId="3C6E4A29" w14:textId="5CCF4DE9" w:rsidR="00075991" w:rsidRDefault="00BA1633">
      <w:pPr>
        <w:pStyle w:val="TOC3"/>
        <w:tabs>
          <w:tab w:val="left" w:pos="1698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7" w:history="1">
        <w:r w:rsidR="00075991" w:rsidRPr="00647086">
          <w:rPr>
            <w:rStyle w:val="Hyperlink"/>
            <w:noProof/>
          </w:rPr>
          <w:t>5.2.1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Descrição de Atores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_Toc119963357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8</w:t>
        </w:r>
        <w:r w:rsidR="00075991">
          <w:rPr>
            <w:noProof/>
            <w:webHidden/>
          </w:rPr>
          <w:fldChar w:fldCharType="end"/>
        </w:r>
      </w:hyperlink>
    </w:p>
    <w:p w14:paraId="6E1FCA41" w14:textId="706FBE8F" w:rsidR="00075991" w:rsidRDefault="00BA163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58" w:history="1">
        <w:r w:rsidR="00075991" w:rsidRPr="00647086">
          <w:rPr>
            <w:rStyle w:val="Hyperlink"/>
            <w:noProof/>
          </w:rPr>
          <w:t>6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Referências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_Toc119963358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8</w:t>
        </w:r>
        <w:r w:rsidR="00075991">
          <w:rPr>
            <w:noProof/>
            <w:webHidden/>
          </w:rPr>
          <w:fldChar w:fldCharType="end"/>
        </w:r>
      </w:hyperlink>
    </w:p>
    <w:p w14:paraId="549F04C4" w14:textId="47D8F3C2" w:rsidR="00075991" w:rsidRDefault="00BA163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59" w:history="1">
        <w:r w:rsidR="00075991" w:rsidRPr="00647086">
          <w:rPr>
            <w:rStyle w:val="Hyperlink"/>
            <w:noProof/>
          </w:rPr>
          <w:t>7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Aprovação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_Toc119963359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9</w:t>
        </w:r>
        <w:r w:rsidR="00075991">
          <w:rPr>
            <w:noProof/>
            <w:webHidden/>
          </w:rPr>
          <w:fldChar w:fldCharType="end"/>
        </w:r>
      </w:hyperlink>
    </w:p>
    <w:p w14:paraId="42BCAAEB" w14:textId="7386B56E" w:rsidR="007B19EF" w:rsidRDefault="0097280E" w:rsidP="000066CD">
      <w:pPr>
        <w:rPr>
          <w:rFonts w:ascii="Arial" w:hAnsi="Arial" w:cs="Arial"/>
          <w:color w:val="auto"/>
        </w:rPr>
        <w:sectPr w:rsidR="007B19EF" w:rsidSect="00AB380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pgSz w:w="11905" w:h="16837" w:code="9"/>
          <w:pgMar w:top="1701" w:right="1134" w:bottom="1134" w:left="1701" w:header="1701" w:footer="1293" w:gutter="0"/>
          <w:cols w:space="720"/>
          <w:formProt w:val="0"/>
          <w:titlePg/>
          <w:docGrid w:linePitch="326"/>
        </w:sectPr>
      </w:pPr>
      <w:r w:rsidRPr="00B25C71">
        <w:rPr>
          <w:rFonts w:ascii="Arial" w:hAnsi="Arial" w:cs="Arial"/>
          <w:color w:val="auto"/>
        </w:rPr>
        <w:fldChar w:fldCharType="end"/>
      </w:r>
      <w:r w:rsidRPr="00F57FCD">
        <w:rPr>
          <w:rFonts w:cs="Arial"/>
        </w:rPr>
        <w:fldChar w:fldCharType="begin"/>
      </w:r>
      <w:r w:rsidR="00510016" w:rsidRPr="005F4175">
        <w:rPr>
          <w:rFonts w:cs="Arial"/>
        </w:rPr>
        <w:instrText xml:space="preserve"> TOC \h \z \t "QualidadeTitulo1;1;QualidadeTitulo2;2" </w:instrText>
      </w:r>
      <w:r w:rsidRPr="00F57FCD">
        <w:rPr>
          <w:rFonts w:cs="Arial"/>
        </w:rPr>
        <w:fldChar w:fldCharType="end"/>
      </w:r>
    </w:p>
    <w:p w14:paraId="5AF5E3FE" w14:textId="77777777" w:rsidR="005C0AFC" w:rsidRPr="00934BA3" w:rsidRDefault="005C0AFC" w:rsidP="00934BA3">
      <w:pPr>
        <w:pStyle w:val="Heading1"/>
      </w:pPr>
      <w:bookmarkStart w:id="0" w:name="_Toc228183400"/>
      <w:bookmarkStart w:id="1" w:name="_Toc245703690"/>
      <w:bookmarkStart w:id="2" w:name="_Toc119963345"/>
      <w:r w:rsidRPr="00934BA3">
        <w:lastRenderedPageBreak/>
        <w:t>Introdução</w:t>
      </w:r>
      <w:bookmarkEnd w:id="0"/>
      <w:bookmarkEnd w:id="1"/>
      <w:bookmarkEnd w:id="2"/>
    </w:p>
    <w:p w14:paraId="4C98C0F0" w14:textId="094CCA84" w:rsidR="00BB33B4" w:rsidRDefault="00952E69" w:rsidP="004C0A92">
      <w:pPr>
        <w:pStyle w:val="Heading1"/>
      </w:pPr>
      <w:bookmarkStart w:id="3" w:name="_Toc119963346"/>
      <w:r>
        <w:t>Envolvidos</w:t>
      </w:r>
      <w:bookmarkEnd w:id="3"/>
    </w:p>
    <w:p w14:paraId="2696A1B9" w14:textId="77777777" w:rsidR="00671DB8" w:rsidRDefault="00671DB8" w:rsidP="004C0A92">
      <w:pPr>
        <w:pStyle w:val="BodyText"/>
      </w:pPr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BB33B4" w14:paraId="66771BF1" w14:textId="77777777" w:rsidTr="00C53B64">
        <w:trPr>
          <w:cantSplit/>
          <w:trHeight w:val="346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BC70135" w14:textId="77777777" w:rsidR="00BB33B4" w:rsidRDefault="00BB33B4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C8647A4" w14:textId="0431D81A" w:rsidR="00BB33B4" w:rsidRPr="004C0A92" w:rsidRDefault="00BB33B4" w:rsidP="00C53B64">
            <w:pPr>
              <w:pStyle w:val="QualidadeTabelas"/>
              <w:rPr>
                <w:color w:val="auto"/>
              </w:rPr>
            </w:pPr>
          </w:p>
        </w:tc>
      </w:tr>
      <w:tr w:rsidR="00671DB8" w14:paraId="197EE0A5" w14:textId="77777777" w:rsidTr="00C53B64">
        <w:trPr>
          <w:cantSplit/>
          <w:trHeight w:val="460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0277E3B1" w14:textId="77777777" w:rsidR="00671DB8" w:rsidRDefault="00671DB8" w:rsidP="00671DB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C66A96F" w14:textId="2B8E1113" w:rsidR="00671DB8" w:rsidRPr="00671DB8" w:rsidRDefault="00671DB8" w:rsidP="00DC3C85">
            <w:pPr>
              <w:pStyle w:val="QualidadeTabelas"/>
              <w:rPr>
                <w:rFonts w:eastAsiaTheme="minorHAnsi" w:cs="Arial"/>
                <w:szCs w:val="20"/>
                <w:lang w:bidi="ar-SA"/>
              </w:rPr>
            </w:pPr>
          </w:p>
        </w:tc>
      </w:tr>
      <w:tr w:rsidR="00671DB8" w14:paraId="2A893C70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337CD1D7" w14:textId="77777777" w:rsidR="00671DB8" w:rsidRDefault="00671DB8" w:rsidP="00671DB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68AEBE9" w14:textId="4E3A3EF5" w:rsidR="00671DB8" w:rsidRPr="00671DB8" w:rsidRDefault="00671DB8" w:rsidP="00671DB8">
            <w:pPr>
              <w:pStyle w:val="QualidadeTabelas"/>
            </w:pPr>
          </w:p>
        </w:tc>
      </w:tr>
      <w:tr w:rsidR="00671DB8" w14:paraId="280C20B2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6DE052A7" w14:textId="77777777" w:rsidR="00671DB8" w:rsidRDefault="00671DB8" w:rsidP="00671DB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1CFB2D3" w14:textId="10A22092" w:rsidR="00671DB8" w:rsidRPr="00DC3C85" w:rsidRDefault="00671DB8" w:rsidP="001B3411">
            <w:pPr>
              <w:pStyle w:val="QualidadeTabelas"/>
              <w:rPr>
                <w:color w:val="auto"/>
              </w:rPr>
            </w:pPr>
          </w:p>
        </w:tc>
      </w:tr>
      <w:tr w:rsidR="0025384F" w14:paraId="200ED346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44F108C" w14:textId="77777777" w:rsidR="0025384F" w:rsidRDefault="0025384F" w:rsidP="0025384F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83ABA6E" w14:textId="590E3207" w:rsidR="0025384F" w:rsidRPr="004C0A92" w:rsidRDefault="0025384F" w:rsidP="0025384F">
            <w:pPr>
              <w:pStyle w:val="QualidadeTabelas"/>
              <w:rPr>
                <w:color w:val="auto"/>
              </w:rPr>
            </w:pPr>
          </w:p>
        </w:tc>
      </w:tr>
      <w:tr w:rsidR="0025384F" w14:paraId="3DD9131F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3CBD894" w14:textId="77777777" w:rsidR="0025384F" w:rsidRDefault="0025384F" w:rsidP="0025384F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E408FC9" w14:textId="68F3EADB" w:rsidR="0025384F" w:rsidRPr="004C0A92" w:rsidRDefault="0025384F" w:rsidP="0025384F">
            <w:pPr>
              <w:pStyle w:val="QualidadeTabelas"/>
              <w:rPr>
                <w:b/>
                <w:color w:val="auto"/>
              </w:rPr>
            </w:pPr>
          </w:p>
        </w:tc>
      </w:tr>
      <w:tr w:rsidR="0025384F" w14:paraId="687C4B09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4BBF64E7" w14:textId="77777777" w:rsidR="0025384F" w:rsidRDefault="0025384F" w:rsidP="0025384F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88EC731" w14:textId="086D6CCF" w:rsidR="0025384F" w:rsidRPr="004C0A92" w:rsidRDefault="0025384F" w:rsidP="0025384F">
            <w:pPr>
              <w:pStyle w:val="QualidadeTabelas"/>
              <w:rPr>
                <w:color w:val="auto"/>
              </w:rPr>
            </w:pPr>
          </w:p>
        </w:tc>
      </w:tr>
    </w:tbl>
    <w:p w14:paraId="035786DE" w14:textId="77777777" w:rsidR="00BB33B4" w:rsidRDefault="00BB33B4" w:rsidP="004C0A92">
      <w:pPr>
        <w:pStyle w:val="BodyText"/>
      </w:pPr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745AC8" w14:paraId="26AF1E51" w14:textId="77777777" w:rsidTr="00C53B64">
        <w:trPr>
          <w:cantSplit/>
          <w:trHeight w:val="346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4FDDAA05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5D06493" w14:textId="27E04E35" w:rsidR="00745AC8" w:rsidRPr="005E0E56" w:rsidRDefault="00745AC8" w:rsidP="00755FE5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before="0" w:after="75" w:line="300" w:lineRule="atLeast"/>
              <w:rPr>
                <w:rFonts w:ascii="Segoe UI" w:eastAsia="Times New Roman" w:hAnsi="Segoe UI" w:cs="Segoe UI"/>
                <w:b w:val="0"/>
                <w:bCs/>
                <w:color w:val="252424"/>
                <w:sz w:val="21"/>
                <w:szCs w:val="21"/>
                <w:lang w:eastAsia="pt-BR" w:bidi="ar-SA"/>
              </w:rPr>
            </w:pPr>
          </w:p>
        </w:tc>
      </w:tr>
      <w:tr w:rsidR="00745AC8" w14:paraId="5213D7C4" w14:textId="77777777" w:rsidTr="00C53B64">
        <w:trPr>
          <w:cantSplit/>
          <w:trHeight w:val="460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272AC4C5" w14:textId="77777777" w:rsidR="00745AC8" w:rsidRPr="00671DB8" w:rsidRDefault="00745AC8" w:rsidP="00C53B64">
            <w:pPr>
              <w:pStyle w:val="QualidadeTabelas"/>
              <w:rPr>
                <w:b/>
                <w:bCs/>
              </w:rPr>
            </w:pPr>
            <w:r w:rsidRPr="00671DB8"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ECB8E03" w14:textId="073C1AE4" w:rsidR="00745AC8" w:rsidRPr="00671DB8" w:rsidRDefault="00745AC8" w:rsidP="00671DB8">
            <w:pPr>
              <w:pStyle w:val="QualidadeTabelas"/>
              <w:rPr>
                <w:color w:val="auto"/>
              </w:rPr>
            </w:pPr>
          </w:p>
        </w:tc>
      </w:tr>
      <w:tr w:rsidR="00745AC8" w14:paraId="4099EC09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5E494967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C91CE08" w14:textId="632515A1" w:rsidR="00745AC8" w:rsidRPr="00D91D26" w:rsidRDefault="00745AC8" w:rsidP="00D91D26">
            <w:pPr>
              <w:pStyle w:val="QualidadeTabelas"/>
              <w:rPr>
                <w:color w:val="auto"/>
              </w:rPr>
            </w:pPr>
          </w:p>
        </w:tc>
      </w:tr>
      <w:tr w:rsidR="00745AC8" w14:paraId="42B7BA8C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6C00FB05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CAAE247" w14:textId="4767EC08" w:rsidR="00745AC8" w:rsidRPr="004C0A92" w:rsidRDefault="00745AC8" w:rsidP="004C1F89">
            <w:pPr>
              <w:pStyle w:val="QualidadeTabelas"/>
              <w:rPr>
                <w:color w:val="auto"/>
              </w:rPr>
            </w:pPr>
          </w:p>
        </w:tc>
      </w:tr>
      <w:tr w:rsidR="00745AC8" w14:paraId="13F02A26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1D7C7756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AFAD5FD" w14:textId="6469E757" w:rsidR="00745AC8" w:rsidRPr="004C0A92" w:rsidRDefault="00745AC8" w:rsidP="00996DD2">
            <w:pPr>
              <w:pStyle w:val="QualidadeTabelas"/>
              <w:rPr>
                <w:color w:val="auto"/>
              </w:rPr>
            </w:pPr>
          </w:p>
        </w:tc>
      </w:tr>
      <w:tr w:rsidR="00745AC8" w14:paraId="0E4A8207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F8DA21B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790EFC0" w14:textId="4DDCD8EF" w:rsidR="00745AC8" w:rsidRPr="00745AC8" w:rsidRDefault="00745AC8" w:rsidP="00C53B64">
            <w:pPr>
              <w:pStyle w:val="QualidadeTabelas"/>
              <w:rPr>
                <w:rStyle w:val="Hyperlink"/>
                <w:b w:val="0"/>
              </w:rPr>
            </w:pPr>
          </w:p>
        </w:tc>
      </w:tr>
      <w:tr w:rsidR="00745AC8" w14:paraId="634B6435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5B6B01F6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33715C8" w14:textId="2C7B2AFB" w:rsidR="00745AC8" w:rsidRPr="004C0A92" w:rsidRDefault="00745AC8" w:rsidP="00C53B64">
            <w:pPr>
              <w:pStyle w:val="QualidadeTabelas"/>
              <w:rPr>
                <w:color w:val="auto"/>
              </w:rPr>
            </w:pPr>
          </w:p>
        </w:tc>
      </w:tr>
    </w:tbl>
    <w:p w14:paraId="5E503B31" w14:textId="79CA449F" w:rsidR="00745AC8" w:rsidRDefault="00745AC8" w:rsidP="004C0A92">
      <w:pPr>
        <w:pStyle w:val="BodyText"/>
      </w:pPr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60676D" w14:paraId="024382E3" w14:textId="77777777" w:rsidTr="0060676D">
        <w:trPr>
          <w:cantSplit/>
          <w:trHeight w:val="346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1EC56208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54E91FE" w14:textId="7C989F5E" w:rsidR="0060676D" w:rsidRPr="004C0A92" w:rsidRDefault="0060676D" w:rsidP="0060676D">
            <w:pPr>
              <w:pStyle w:val="QualidadeTabelas"/>
              <w:rPr>
                <w:color w:val="auto"/>
              </w:rPr>
            </w:pPr>
          </w:p>
        </w:tc>
      </w:tr>
      <w:tr w:rsidR="0060676D" w14:paraId="1DF8576D" w14:textId="77777777" w:rsidTr="0060676D">
        <w:trPr>
          <w:cantSplit/>
          <w:trHeight w:val="460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300E81F" w14:textId="77777777" w:rsidR="0060676D" w:rsidRPr="00671DB8" w:rsidRDefault="0060676D" w:rsidP="0060676D">
            <w:pPr>
              <w:pStyle w:val="QualidadeTabelas"/>
              <w:rPr>
                <w:b/>
                <w:bCs/>
              </w:rPr>
            </w:pPr>
            <w:r w:rsidRPr="00671DB8"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4D5ED2C" w14:textId="6854DC11" w:rsidR="0060676D" w:rsidRPr="00671DB8" w:rsidRDefault="0060676D" w:rsidP="0060676D">
            <w:pPr>
              <w:pStyle w:val="QualidadeTabelas"/>
              <w:rPr>
                <w:color w:val="auto"/>
              </w:rPr>
            </w:pPr>
          </w:p>
        </w:tc>
      </w:tr>
      <w:tr w:rsidR="0060676D" w14:paraId="11E6DEA0" w14:textId="77777777" w:rsidTr="0060676D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5B3EAB0A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E34928D" w14:textId="16B2E701" w:rsidR="0060676D" w:rsidRPr="00D91D26" w:rsidRDefault="0060676D" w:rsidP="0060676D">
            <w:pPr>
              <w:pStyle w:val="QualidadeTabelas"/>
              <w:rPr>
                <w:color w:val="auto"/>
              </w:rPr>
            </w:pPr>
          </w:p>
        </w:tc>
      </w:tr>
      <w:tr w:rsidR="0060676D" w14:paraId="7BE81CE4" w14:textId="77777777" w:rsidTr="0060676D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60F76AD4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ECA2488" w14:textId="75CB6371" w:rsidR="0060676D" w:rsidRPr="004C0A92" w:rsidRDefault="0060676D" w:rsidP="0060676D">
            <w:pPr>
              <w:pStyle w:val="QualidadeTabelas"/>
              <w:rPr>
                <w:color w:val="auto"/>
              </w:rPr>
            </w:pPr>
          </w:p>
        </w:tc>
      </w:tr>
      <w:tr w:rsidR="0060676D" w14:paraId="5C403750" w14:textId="77777777" w:rsidTr="0060676D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12A94C78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3E751F8" w14:textId="5FDE7F6D" w:rsidR="0060676D" w:rsidRPr="004C0A92" w:rsidRDefault="0060676D" w:rsidP="0060676D">
            <w:pPr>
              <w:pStyle w:val="QualidadeTabelas"/>
              <w:rPr>
                <w:color w:val="auto"/>
              </w:rPr>
            </w:pPr>
          </w:p>
        </w:tc>
      </w:tr>
      <w:tr w:rsidR="0060676D" w14:paraId="5C6A3C57" w14:textId="77777777" w:rsidTr="0060676D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2696D5F3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39A959C" w14:textId="2A783037" w:rsidR="0060676D" w:rsidRPr="00CE1912" w:rsidRDefault="0060676D" w:rsidP="0060676D">
            <w:pPr>
              <w:pStyle w:val="QualidadeTabelas"/>
              <w:rPr>
                <w:rFonts w:cs="Arial"/>
                <w:szCs w:val="20"/>
              </w:rPr>
            </w:pPr>
          </w:p>
        </w:tc>
      </w:tr>
      <w:tr w:rsidR="0060676D" w14:paraId="70B608E1" w14:textId="77777777" w:rsidTr="00757A9C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</w:tcBorders>
            <w:shd w:val="clear" w:color="auto" w:fill="BFBFBF"/>
            <w:vAlign w:val="center"/>
          </w:tcPr>
          <w:p w14:paraId="7299B80F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left w:val="single" w:sz="1" w:space="0" w:color="000000"/>
              <w:right w:val="single" w:sz="1" w:space="0" w:color="000000"/>
            </w:tcBorders>
            <w:vAlign w:val="center"/>
          </w:tcPr>
          <w:p w14:paraId="0E370B38" w14:textId="0C2CB714" w:rsidR="0060676D" w:rsidRPr="004C0A92" w:rsidRDefault="0060676D" w:rsidP="0060676D">
            <w:pPr>
              <w:pStyle w:val="QualidadeTabelas"/>
              <w:rPr>
                <w:color w:val="auto"/>
              </w:rPr>
            </w:pPr>
          </w:p>
        </w:tc>
      </w:tr>
      <w:tr w:rsidR="00757A9C" w14:paraId="27B107AC" w14:textId="77777777" w:rsidTr="0060676D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476CF372" w14:textId="77777777" w:rsidR="00757A9C" w:rsidRDefault="00757A9C" w:rsidP="0060676D">
            <w:pPr>
              <w:pStyle w:val="QualidadeTabelas"/>
              <w:rPr>
                <w:b/>
                <w:bCs/>
              </w:rPr>
            </w:pPr>
          </w:p>
          <w:p w14:paraId="0B692E81" w14:textId="4D802089" w:rsidR="00757A9C" w:rsidRDefault="00757A9C" w:rsidP="0060676D">
            <w:pPr>
              <w:pStyle w:val="QualidadeTabelas"/>
              <w:rPr>
                <w:b/>
                <w:bCs/>
              </w:rPr>
            </w:pP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D29CD2C" w14:textId="77777777" w:rsidR="00757A9C" w:rsidRPr="004C0A92" w:rsidRDefault="00757A9C" w:rsidP="0060676D">
            <w:pPr>
              <w:pStyle w:val="QualidadeTabelas"/>
              <w:rPr>
                <w:color w:val="auto"/>
              </w:rPr>
            </w:pPr>
          </w:p>
        </w:tc>
      </w:tr>
    </w:tbl>
    <w:p w14:paraId="5FB78710" w14:textId="77777777" w:rsidR="0060676D" w:rsidRDefault="0060676D" w:rsidP="004C0A92">
      <w:pPr>
        <w:pStyle w:val="BodyText"/>
      </w:pPr>
    </w:p>
    <w:p w14:paraId="46FB9CE5" w14:textId="6744B69B" w:rsidR="005C0AFC" w:rsidRDefault="002D4C81" w:rsidP="00934BA3">
      <w:pPr>
        <w:pStyle w:val="Heading1"/>
      </w:pPr>
      <w:bookmarkStart w:id="4" w:name="_Toc119963347"/>
      <w:r>
        <w:lastRenderedPageBreak/>
        <w:t>Público-alvo</w:t>
      </w:r>
      <w:bookmarkEnd w:id="4"/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CA0DD2" w14:paraId="40DBD4AA" w14:textId="77777777" w:rsidTr="00DB26DF">
        <w:trPr>
          <w:cantSplit/>
          <w:trHeight w:val="431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3DBECBB7" w14:textId="77777777" w:rsidR="00CA0DD2" w:rsidRPr="00CA0DD2" w:rsidRDefault="00CA0DD2" w:rsidP="00D70DEC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Empregados da área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B9A131B" w14:textId="39C447C9" w:rsidR="00CA0DD2" w:rsidRPr="00F77B2E" w:rsidRDefault="00CA0DD2" w:rsidP="00F77B2E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E69" w14:paraId="2811708A" w14:textId="77777777" w:rsidTr="00C643C7">
        <w:trPr>
          <w:cantSplit/>
          <w:trHeight w:val="325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BFBFBF"/>
            <w:vAlign w:val="center"/>
          </w:tcPr>
          <w:p w14:paraId="4C7A6023" w14:textId="77777777" w:rsidR="00952E69" w:rsidRPr="00D81245" w:rsidRDefault="00D81245" w:rsidP="00D70DEC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0DC70B84" w14:textId="77777777" w:rsidR="00952E69" w:rsidRPr="00F77B2E" w:rsidRDefault="00F77B2E" w:rsidP="00A945AC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 w:rsidRPr="00FA64FB">
              <w:rPr>
                <w:rFonts w:ascii="Arial" w:hAnsi="Arial" w:cs="Arial"/>
                <w:sz w:val="20"/>
                <w:szCs w:val="20"/>
              </w:rPr>
              <w:t>Administrador</w:t>
            </w:r>
            <w:r w:rsidR="00946451">
              <w:rPr>
                <w:rFonts w:ascii="Arial" w:hAnsi="Arial" w:cs="Arial"/>
                <w:sz w:val="20"/>
                <w:szCs w:val="20"/>
              </w:rPr>
              <w:t xml:space="preserve"> do Sistema</w:t>
            </w:r>
          </w:p>
        </w:tc>
      </w:tr>
      <w:tr w:rsidR="00F77B2E" w14:paraId="1B7C9531" w14:textId="77777777" w:rsidTr="00DB26DF">
        <w:trPr>
          <w:cantSplit/>
          <w:trHeight w:val="524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01730B4" w14:textId="77777777" w:rsidR="00F77B2E" w:rsidRDefault="00F77B2E" w:rsidP="00F77B2E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C77CB" w14:textId="4BF4894E" w:rsidR="00D015B3" w:rsidRPr="00FA64FB" w:rsidRDefault="00D015B3" w:rsidP="00757A9C">
            <w:pPr>
              <w:pStyle w:val="Textodocorpo0"/>
              <w:shd w:val="clear" w:color="auto" w:fill="auto"/>
              <w:tabs>
                <w:tab w:val="left" w:pos="1456"/>
              </w:tabs>
              <w:spacing w:after="0" w:line="283" w:lineRule="exact"/>
              <w:ind w:left="904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7B2E" w14:paraId="32AD164B" w14:textId="77777777" w:rsidTr="00DB26DF">
        <w:trPr>
          <w:cantSplit/>
          <w:trHeight w:val="346"/>
        </w:trPr>
        <w:tc>
          <w:tcPr>
            <w:tcW w:w="1523" w:type="pct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1574489A" w14:textId="77777777" w:rsidR="00F77B2E" w:rsidRDefault="00F77B2E" w:rsidP="00F77B2E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9120095" w14:textId="77777777" w:rsidR="00F77B2E" w:rsidRPr="00FA64FB" w:rsidRDefault="00F77B2E" w:rsidP="00F77B2E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 w:rsidRPr="00FA64FB">
              <w:rPr>
                <w:rFonts w:ascii="Arial" w:hAnsi="Arial" w:cs="Arial"/>
                <w:sz w:val="20"/>
                <w:szCs w:val="20"/>
              </w:rPr>
              <w:t>Não se aplica.</w:t>
            </w:r>
          </w:p>
        </w:tc>
      </w:tr>
    </w:tbl>
    <w:p w14:paraId="353CFDA2" w14:textId="77777777" w:rsidR="00C643C7" w:rsidRDefault="00C643C7" w:rsidP="00C643C7">
      <w:pPr>
        <w:pStyle w:val="BodyText"/>
      </w:pPr>
      <w:bookmarkStart w:id="5" w:name="_Toc228183411"/>
      <w:bookmarkStart w:id="6" w:name="_Toc245703701"/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C643C7" w14:paraId="79ABC590" w14:textId="77777777" w:rsidTr="00C53B64">
        <w:trPr>
          <w:cantSplit/>
          <w:trHeight w:val="431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FDB0724" w14:textId="77777777" w:rsidR="00C643C7" w:rsidRPr="00CA0DD2" w:rsidRDefault="00C643C7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Empregados da área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0ADE15F" w14:textId="057DF1BA" w:rsidR="00C643C7" w:rsidRPr="00F77B2E" w:rsidRDefault="00C643C7" w:rsidP="00C53B64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3C7" w14:paraId="0000C6CB" w14:textId="77777777" w:rsidTr="00C643C7">
        <w:trPr>
          <w:cantSplit/>
          <w:trHeight w:val="352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BFBFBF"/>
            <w:vAlign w:val="center"/>
          </w:tcPr>
          <w:p w14:paraId="4DC70D2A" w14:textId="77777777" w:rsidR="00C643C7" w:rsidRPr="00D81245" w:rsidRDefault="00C643C7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6850D4CE" w14:textId="302628B7" w:rsidR="00C643C7" w:rsidRPr="00F77B2E" w:rsidRDefault="0080184F" w:rsidP="00C53B64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comum</w:t>
            </w:r>
          </w:p>
        </w:tc>
      </w:tr>
      <w:tr w:rsidR="00C643C7" w14:paraId="3247A0A8" w14:textId="77777777" w:rsidTr="00C53B64">
        <w:trPr>
          <w:cantSplit/>
          <w:trHeight w:val="524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8D71910" w14:textId="77777777" w:rsidR="00C643C7" w:rsidRDefault="00C643C7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885F4" w14:textId="66AAEB88" w:rsidR="00D015B3" w:rsidRPr="00B45CED" w:rsidRDefault="00D015B3" w:rsidP="00757A9C">
            <w:pPr>
              <w:pStyle w:val="Textodocorpo0"/>
              <w:shd w:val="clear" w:color="auto" w:fill="auto"/>
              <w:tabs>
                <w:tab w:val="left" w:pos="1451"/>
              </w:tabs>
              <w:spacing w:after="0" w:line="283" w:lineRule="exact"/>
              <w:ind w:left="904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3C7" w14:paraId="09B4D46B" w14:textId="77777777" w:rsidTr="00C53B64">
        <w:trPr>
          <w:cantSplit/>
          <w:trHeight w:val="346"/>
        </w:trPr>
        <w:tc>
          <w:tcPr>
            <w:tcW w:w="1523" w:type="pct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00EB1DA9" w14:textId="77777777" w:rsidR="00C643C7" w:rsidRDefault="00C643C7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6DD7A97" w14:textId="77777777" w:rsidR="00C643C7" w:rsidRPr="00FA64FB" w:rsidRDefault="00C643C7" w:rsidP="00C53B64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 w:rsidRPr="00FA64FB">
              <w:rPr>
                <w:rFonts w:ascii="Arial" w:hAnsi="Arial" w:cs="Arial"/>
                <w:sz w:val="20"/>
                <w:szCs w:val="20"/>
              </w:rPr>
              <w:t>Não se aplica.</w:t>
            </w:r>
          </w:p>
        </w:tc>
      </w:tr>
    </w:tbl>
    <w:p w14:paraId="7945B87A" w14:textId="77777777" w:rsidR="00C643C7" w:rsidRPr="00CD1404" w:rsidRDefault="00C643C7" w:rsidP="00C643C7">
      <w:pPr>
        <w:pStyle w:val="BodyText"/>
        <w:rPr>
          <w:color w:val="FF0000"/>
        </w:rPr>
      </w:pPr>
    </w:p>
    <w:p w14:paraId="517C90AF" w14:textId="77777777" w:rsidR="00A945AC" w:rsidRDefault="00A945AC" w:rsidP="00C643C7">
      <w:pPr>
        <w:pStyle w:val="BodyText"/>
      </w:pPr>
    </w:p>
    <w:p w14:paraId="3EF5E997" w14:textId="77777777" w:rsidR="003E1181" w:rsidRPr="00E25941" w:rsidRDefault="003E1181" w:rsidP="003E1181">
      <w:pPr>
        <w:pStyle w:val="Heading1"/>
      </w:pPr>
      <w:bookmarkStart w:id="7" w:name="_Toc119963348"/>
      <w:r w:rsidRPr="00E25941">
        <w:t>Visão Geral do Produto</w:t>
      </w:r>
      <w:bookmarkEnd w:id="5"/>
      <w:bookmarkEnd w:id="6"/>
      <w:bookmarkEnd w:id="7"/>
    </w:p>
    <w:p w14:paraId="7B0F2D54" w14:textId="77777777" w:rsidR="003E1181" w:rsidRDefault="003E1181" w:rsidP="00BF7BAB">
      <w:pPr>
        <w:pStyle w:val="Heading2"/>
        <w:ind w:left="851" w:hanging="567"/>
      </w:pPr>
      <w:bookmarkStart w:id="8" w:name="_Toc228183412"/>
      <w:bookmarkStart w:id="9" w:name="_Toc245703702"/>
      <w:bookmarkStart w:id="10" w:name="_Toc119963349"/>
      <w:r w:rsidRPr="00E25941">
        <w:t>Escopo</w:t>
      </w:r>
      <w:bookmarkEnd w:id="8"/>
      <w:bookmarkEnd w:id="9"/>
      <w:bookmarkEnd w:id="10"/>
    </w:p>
    <w:p w14:paraId="4A485CBD" w14:textId="77777777" w:rsidR="00827BB8" w:rsidRPr="00827BB8" w:rsidRDefault="00827BB8" w:rsidP="00827BB8">
      <w:pPr>
        <w:pStyle w:val="QualidadeTexto"/>
        <w:ind w:firstLine="426"/>
        <w:rPr>
          <w:rFonts w:cs="Arial"/>
          <w:color w:val="auto"/>
        </w:rPr>
      </w:pPr>
    </w:p>
    <w:p w14:paraId="7A394292" w14:textId="313B901D" w:rsidR="00827BB8" w:rsidRDefault="00827BB8" w:rsidP="00827BB8">
      <w:pPr>
        <w:pStyle w:val="QualidadeTexto"/>
        <w:ind w:firstLine="426"/>
        <w:rPr>
          <w:rFonts w:cs="Arial"/>
          <w:color w:val="auto"/>
        </w:rPr>
      </w:pPr>
    </w:p>
    <w:p w14:paraId="45A08DFB" w14:textId="3B73C1C8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62DDE933" w14:textId="764837AB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4B8C9BC6" w14:textId="6C40D01F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0D7D2343" w14:textId="14BE6755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678EDEE0" w14:textId="6F091DA6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4BC3672F" w14:textId="225A55E9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7E9E8B55" w14:textId="235424DB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6E16AB77" w14:textId="76BCE020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46EF1B0B" w14:textId="5DED52BB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748BB2B0" w14:textId="2E52F337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3F494066" w14:textId="78386477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26731A26" w14:textId="28BEF375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408E8634" w14:textId="36BF434C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62857C3F" w14:textId="35FC5B39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2D44677C" w14:textId="77777777" w:rsidR="009A46D7" w:rsidRPr="00827BB8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1F1E87F7" w14:textId="77777777" w:rsidR="004811E8" w:rsidRDefault="004811E8" w:rsidP="00827BB8">
      <w:pPr>
        <w:pStyle w:val="QualidadeTexto"/>
        <w:ind w:firstLine="426"/>
        <w:rPr>
          <w:rFonts w:cs="Arial"/>
          <w:color w:val="auto"/>
        </w:rPr>
      </w:pPr>
    </w:p>
    <w:p w14:paraId="67FDB96A" w14:textId="77777777" w:rsidR="00ED0847" w:rsidRDefault="00ED0847" w:rsidP="00ED0847">
      <w:pPr>
        <w:pStyle w:val="QualidadeTexto"/>
        <w:ind w:left="426"/>
        <w:rPr>
          <w:rFonts w:cs="Arial"/>
          <w:color w:val="auto"/>
        </w:rPr>
      </w:pPr>
    </w:p>
    <w:p w14:paraId="3AAD4D6E" w14:textId="33D6A5DB" w:rsidR="00ED0847" w:rsidRDefault="00ED0847" w:rsidP="00ED0847">
      <w:pPr>
        <w:spacing w:before="240" w:after="120"/>
        <w:ind w:left="426"/>
        <w:jc w:val="both"/>
      </w:pPr>
    </w:p>
    <w:p w14:paraId="2580534C" w14:textId="77777777" w:rsidR="00D26F0C" w:rsidRDefault="00D26F0C" w:rsidP="0046566B">
      <w:pPr>
        <w:pStyle w:val="QualidadeTexto"/>
        <w:ind w:left="426"/>
        <w:rPr>
          <w:rFonts w:cs="Arial"/>
          <w:color w:val="auto"/>
        </w:rPr>
      </w:pPr>
    </w:p>
    <w:p w14:paraId="47085863" w14:textId="22429926" w:rsidR="00D26F0C" w:rsidRDefault="00D26F0C" w:rsidP="0046566B">
      <w:pPr>
        <w:pStyle w:val="QualidadeTexto"/>
        <w:ind w:left="426"/>
        <w:rPr>
          <w:rFonts w:cs="Arial"/>
          <w:color w:val="auto"/>
        </w:rPr>
      </w:pPr>
    </w:p>
    <w:p w14:paraId="6FFA11F5" w14:textId="6B3241C1" w:rsidR="00032967" w:rsidRDefault="00032967" w:rsidP="0046566B">
      <w:pPr>
        <w:pStyle w:val="QualidadeTexto"/>
        <w:ind w:left="426"/>
        <w:rPr>
          <w:rFonts w:cs="Arial"/>
          <w:color w:val="auto"/>
        </w:rPr>
      </w:pPr>
    </w:p>
    <w:p w14:paraId="0211874C" w14:textId="75801D96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4EFBFF6D" w14:textId="3482D3C9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1A03A209" w14:textId="186BE8D9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7ED07B6F" w14:textId="1F1C50C8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1C53BB16" w14:textId="533CF7D5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64FC9319" w14:textId="48A4156D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59D6CD4A" w14:textId="208E6FCB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13638568" w14:textId="6C01A545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26339646" w14:textId="77777777" w:rsidR="003E1181" w:rsidRPr="00827BB8" w:rsidRDefault="003E1181" w:rsidP="00BF7BAB">
      <w:pPr>
        <w:pStyle w:val="Heading3"/>
        <w:ind w:left="567" w:firstLine="204"/>
        <w:rPr>
          <w:color w:val="auto"/>
        </w:rPr>
      </w:pPr>
      <w:bookmarkStart w:id="11" w:name="_Toc119963350"/>
      <w:r w:rsidRPr="00827BB8">
        <w:rPr>
          <w:color w:val="auto"/>
        </w:rPr>
        <w:t>Geral</w:t>
      </w:r>
      <w:bookmarkEnd w:id="11"/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1534"/>
        <w:gridCol w:w="4072"/>
        <w:gridCol w:w="3454"/>
      </w:tblGrid>
      <w:tr w:rsidR="00572322" w:rsidRPr="00B27E12" w14:paraId="3ABF5388" w14:textId="77777777" w:rsidTr="00572322">
        <w:trPr>
          <w:cantSplit/>
          <w:trHeight w:val="172"/>
          <w:tblHeader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418B9C6" w14:textId="77777777" w:rsidR="00572322" w:rsidRPr="00AE6F57" w:rsidRDefault="00572322" w:rsidP="00572322">
            <w:pPr>
              <w:pStyle w:val="QualidadeTabelas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Necessidade</w:t>
            </w: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39B9933" w14:textId="77777777" w:rsidR="00572322" w:rsidRPr="00AE6F57" w:rsidRDefault="00572322" w:rsidP="00572322">
            <w:pPr>
              <w:pStyle w:val="QualidadeTabelas"/>
              <w:rPr>
                <w:b/>
                <w:bCs/>
                <w:color w:val="auto"/>
              </w:rPr>
            </w:pPr>
            <w:r w:rsidRPr="00AE6F57">
              <w:rPr>
                <w:b/>
                <w:bCs/>
                <w:color w:val="auto"/>
              </w:rPr>
              <w:t>Descrição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351232D" w14:textId="77777777" w:rsidR="00572322" w:rsidRPr="00AE6F57" w:rsidRDefault="00572322" w:rsidP="00572322">
            <w:pPr>
              <w:pStyle w:val="QualidadeTabelas"/>
              <w:rPr>
                <w:b/>
                <w:bCs/>
                <w:color w:val="auto"/>
              </w:rPr>
            </w:pPr>
            <w:r w:rsidRPr="00AE6F57">
              <w:rPr>
                <w:b/>
                <w:bCs/>
                <w:color w:val="auto"/>
              </w:rPr>
              <w:t>Características</w:t>
            </w:r>
          </w:p>
        </w:tc>
      </w:tr>
      <w:tr w:rsidR="00572322" w:rsidRPr="00B27E12" w14:paraId="1F7C4CE5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8F46E9B" w14:textId="77777777" w:rsidR="00572322" w:rsidRDefault="00572322" w:rsidP="0057232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 w:bidi="ar-S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NE001</w:t>
            </w: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4442739" w14:textId="702E88F6" w:rsidR="00572322" w:rsidRPr="00D85185" w:rsidRDefault="00572322" w:rsidP="00572322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 w:rsidRPr="00D85185">
              <w:rPr>
                <w:rFonts w:cs="Arial"/>
                <w:b/>
                <w:color w:val="auto"/>
              </w:rPr>
              <w:t>A</w:t>
            </w:r>
            <w:r w:rsidR="003154DD">
              <w:rPr>
                <w:rFonts w:cs="Arial"/>
                <w:b/>
                <w:color w:val="auto"/>
              </w:rPr>
              <w:t xml:space="preserve">utenticar Usuário </w:t>
            </w:r>
          </w:p>
          <w:p w14:paraId="35A1734D" w14:textId="2E4B7B8F" w:rsidR="00572322" w:rsidRPr="00E51D34" w:rsidRDefault="00AC3149" w:rsidP="00572322">
            <w:pPr>
              <w:pStyle w:val="QualidadeTabelas"/>
              <w:spacing w:line="360" w:lineRule="auto"/>
              <w:jc w:val="both"/>
              <w:rPr>
                <w:rFonts w:cs="Arial"/>
                <w:color w:val="auto"/>
              </w:rPr>
            </w:pPr>
            <w:r>
              <w:t xml:space="preserve">Permitir que os usuários previamente cadastrados pelo administrador possam acessar todas as funcionalidades referentes ao perfil. 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6AAD04" w14:textId="42998118" w:rsidR="00572322" w:rsidRPr="001B7D80" w:rsidRDefault="00AC3149" w:rsidP="00AC3149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Autenticar Usuário </w:t>
            </w:r>
          </w:p>
        </w:tc>
      </w:tr>
      <w:tr w:rsidR="00572322" w:rsidRPr="00B27E12" w14:paraId="62E82B94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9EA9E1" w14:textId="4CA598CD" w:rsidR="00572322" w:rsidRDefault="00572322" w:rsidP="0057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68D2C4" w14:textId="07E3CCF0" w:rsidR="00572322" w:rsidRPr="00E51D34" w:rsidRDefault="00766135" w:rsidP="00572322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A5FC0" w14:textId="4939CC35" w:rsidR="00572322" w:rsidRPr="00E51D34" w:rsidRDefault="00572322" w:rsidP="00757A9C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</w:p>
        </w:tc>
      </w:tr>
      <w:tr w:rsidR="00572322" w:rsidRPr="00B27E12" w14:paraId="1F82A577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DCBD01" w14:textId="670DA642" w:rsidR="00572322" w:rsidRDefault="00572322" w:rsidP="0057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F678F5" w14:textId="495BEFDC" w:rsidR="00572322" w:rsidRPr="00E51D34" w:rsidRDefault="00572322" w:rsidP="00572322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B2121" w14:textId="11B01BEE" w:rsidR="00572322" w:rsidRPr="00E51D34" w:rsidRDefault="00572322" w:rsidP="00757A9C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</w:p>
        </w:tc>
      </w:tr>
      <w:tr w:rsidR="00572322" w:rsidRPr="00B27E12" w14:paraId="5ABE9F52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127BBA" w14:textId="06331A48" w:rsidR="00572322" w:rsidRDefault="00572322" w:rsidP="005723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A8E81D" w14:textId="34D90F77" w:rsidR="00572322" w:rsidRPr="003A1CF7" w:rsidRDefault="00572322" w:rsidP="00572322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D597C" w14:textId="2C2C26CB" w:rsidR="00572322" w:rsidRDefault="00572322" w:rsidP="00757A9C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</w:p>
        </w:tc>
      </w:tr>
      <w:tr w:rsidR="00572322" w:rsidRPr="00B27E12" w14:paraId="2F0EBE19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F30340" w14:textId="7183EBA8" w:rsidR="00572322" w:rsidRDefault="00572322" w:rsidP="0057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018085" w14:textId="6CF49260" w:rsidR="00572322" w:rsidRPr="00E51D34" w:rsidRDefault="00572322" w:rsidP="00572322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C3233" w14:textId="7DA060EF" w:rsidR="00572322" w:rsidRPr="00E51D34" w:rsidRDefault="00572322" w:rsidP="00757A9C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</w:p>
        </w:tc>
      </w:tr>
      <w:tr w:rsidR="00572322" w:rsidRPr="00B27E12" w14:paraId="09F25E24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9F8A64" w14:textId="339AAE8C" w:rsidR="00572322" w:rsidRDefault="00572322" w:rsidP="0057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33A22" w14:textId="5AACD600" w:rsidR="00572322" w:rsidRPr="00E51D34" w:rsidRDefault="00572322" w:rsidP="00572322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9DEBB" w14:textId="0CB3BEF7" w:rsidR="00572322" w:rsidRPr="00E51D34" w:rsidRDefault="00572322" w:rsidP="00757A9C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</w:p>
        </w:tc>
      </w:tr>
      <w:tr w:rsidR="002E2E77" w:rsidRPr="00B27E12" w14:paraId="31A77AE6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228BC1" w14:textId="5026F498" w:rsidR="002E2E77" w:rsidRDefault="002E2E77" w:rsidP="002E2E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5836F1" w14:textId="01824CDB" w:rsidR="002E2E77" w:rsidRPr="00424A51" w:rsidRDefault="002E2E77" w:rsidP="002E2E77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08E7E" w14:textId="13E0D7CB" w:rsidR="002E2E77" w:rsidRDefault="002E2E77" w:rsidP="00757A9C">
            <w:pPr>
              <w:pStyle w:val="QualidadeTexto"/>
              <w:ind w:left="443"/>
              <w:jc w:val="left"/>
              <w:rPr>
                <w:rFonts w:cs="Arial"/>
              </w:rPr>
            </w:pPr>
          </w:p>
        </w:tc>
      </w:tr>
      <w:tr w:rsidR="001A3598" w:rsidRPr="00B27E12" w14:paraId="2F0BA59E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A2D6CE" w14:textId="33C33966" w:rsidR="001A3598" w:rsidRDefault="001A3598" w:rsidP="002E2E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179D1D" w14:textId="71F3886A" w:rsidR="001A3598" w:rsidRPr="001A3598" w:rsidRDefault="001A3598" w:rsidP="001A3598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33A2E" w14:textId="7ECB14AB" w:rsidR="001A3598" w:rsidRDefault="001A3598" w:rsidP="00757A9C">
            <w:pPr>
              <w:pStyle w:val="QualidadeTexto"/>
              <w:ind w:left="443"/>
              <w:jc w:val="left"/>
              <w:rPr>
                <w:rFonts w:cs="Arial"/>
              </w:rPr>
            </w:pPr>
          </w:p>
        </w:tc>
      </w:tr>
      <w:tr w:rsidR="005D7EA3" w:rsidRPr="00B27E12" w14:paraId="1D52B7F8" w14:textId="77777777" w:rsidTr="00757A9C">
        <w:trPr>
          <w:cantSplit/>
          <w:trHeight w:val="526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FFF339" w14:textId="26C54086" w:rsidR="005D7EA3" w:rsidRDefault="005D7EA3" w:rsidP="002E2E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2C578" w14:textId="78490B73" w:rsidR="005D7EA3" w:rsidRPr="001A3598" w:rsidRDefault="005D7EA3" w:rsidP="005D7EA3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E7EC8" w14:textId="663D8EF8" w:rsidR="005D7EA3" w:rsidRDefault="005D7EA3" w:rsidP="00757A9C">
            <w:pPr>
              <w:pStyle w:val="QualidadeTexto"/>
              <w:jc w:val="left"/>
              <w:rPr>
                <w:rFonts w:cs="Arial"/>
              </w:rPr>
            </w:pPr>
          </w:p>
        </w:tc>
      </w:tr>
      <w:tr w:rsidR="008656C8" w:rsidRPr="00B27E12" w14:paraId="12647437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EBEA6C" w14:textId="62A2B31B" w:rsidR="008656C8" w:rsidRDefault="008656C8" w:rsidP="002E2E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8CDF9D" w14:textId="16BE0C0C" w:rsidR="008656C8" w:rsidRPr="001A3598" w:rsidRDefault="008656C8" w:rsidP="008656C8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B7497" w14:textId="1736B7AD" w:rsidR="008656C8" w:rsidRDefault="008656C8" w:rsidP="00757A9C">
            <w:pPr>
              <w:pStyle w:val="QualidadeTexto"/>
              <w:ind w:left="443"/>
              <w:jc w:val="left"/>
              <w:rPr>
                <w:rFonts w:cs="Arial"/>
              </w:rPr>
            </w:pPr>
          </w:p>
        </w:tc>
      </w:tr>
      <w:tr w:rsidR="008656C8" w:rsidRPr="00B27E12" w14:paraId="6537758C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A573FD" w14:textId="632D747B" w:rsidR="008656C8" w:rsidRDefault="008656C8" w:rsidP="002E2E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5F74DF" w14:textId="6C99CBD4" w:rsidR="008656C8" w:rsidRDefault="008656C8" w:rsidP="008656C8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35F2F" w14:textId="61DA853F" w:rsidR="008656C8" w:rsidRDefault="008656C8" w:rsidP="00757A9C">
            <w:pPr>
              <w:pStyle w:val="QualidadeTexto"/>
              <w:ind w:left="443"/>
              <w:jc w:val="left"/>
              <w:rPr>
                <w:rFonts w:cs="Arial"/>
              </w:rPr>
            </w:pPr>
          </w:p>
        </w:tc>
      </w:tr>
      <w:tr w:rsidR="008656C8" w:rsidRPr="00B27E12" w14:paraId="0DFD7A3A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CD6178" w14:textId="29313001" w:rsidR="008656C8" w:rsidRDefault="008656C8" w:rsidP="002E2E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210804" w14:textId="5F0B6D21" w:rsidR="00C9546D" w:rsidRDefault="00C9546D" w:rsidP="008656C8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D6FF9" w14:textId="546671DD" w:rsidR="008656C8" w:rsidRDefault="008656C8" w:rsidP="00757A9C">
            <w:pPr>
              <w:pStyle w:val="QualidadeTexto"/>
              <w:ind w:left="443"/>
              <w:jc w:val="left"/>
              <w:rPr>
                <w:rFonts w:cs="Arial"/>
              </w:rPr>
            </w:pPr>
          </w:p>
        </w:tc>
      </w:tr>
    </w:tbl>
    <w:p w14:paraId="1B6A690B" w14:textId="7221EC77" w:rsidR="004D1479" w:rsidRDefault="004D1479" w:rsidP="004D1479"/>
    <w:p w14:paraId="1A798F7D" w14:textId="0CA4FB34" w:rsidR="004D1479" w:rsidRDefault="004D1479" w:rsidP="004D1479"/>
    <w:p w14:paraId="7ACED066" w14:textId="77777777" w:rsidR="00597669" w:rsidRPr="004D1479" w:rsidRDefault="00597669" w:rsidP="004D1479"/>
    <w:p w14:paraId="37837BD6" w14:textId="77777777" w:rsidR="003E1181" w:rsidRPr="003E1181" w:rsidRDefault="00F57A93" w:rsidP="003F1A89">
      <w:pPr>
        <w:pStyle w:val="Heading3"/>
        <w:tabs>
          <w:tab w:val="clear" w:pos="363"/>
        </w:tabs>
        <w:spacing w:before="240" w:after="0"/>
        <w:ind w:left="567" w:firstLine="204"/>
      </w:pPr>
      <w:bookmarkStart w:id="12" w:name="_Toc119963351"/>
      <w:r>
        <w:t>Modular</w:t>
      </w:r>
      <w:bookmarkEnd w:id="12"/>
    </w:p>
    <w:p w14:paraId="4A328BE5" w14:textId="77777777" w:rsidR="009A549B" w:rsidRPr="001E04F2" w:rsidRDefault="001E04F2" w:rsidP="00B32A3C">
      <w:pPr>
        <w:pStyle w:val="QualidadeTexto"/>
        <w:ind w:firstLine="426"/>
        <w:rPr>
          <w:rFonts w:cs="Arial"/>
          <w:color w:val="auto"/>
        </w:rPr>
      </w:pPr>
      <w:r w:rsidRPr="001E04F2">
        <w:rPr>
          <w:rFonts w:cs="Arial"/>
          <w:color w:val="auto"/>
        </w:rPr>
        <w:t>Seção não aplicável ao projeto em questão</w:t>
      </w:r>
      <w:r>
        <w:rPr>
          <w:rFonts w:cs="Arial"/>
          <w:color w:val="auto"/>
        </w:rPr>
        <w:t>.</w:t>
      </w:r>
    </w:p>
    <w:p w14:paraId="102DB127" w14:textId="77777777" w:rsidR="005C0AFC" w:rsidRPr="00E25941" w:rsidRDefault="005C0AFC" w:rsidP="002F2BC6">
      <w:pPr>
        <w:pStyle w:val="Heading2"/>
        <w:ind w:left="851" w:hanging="567"/>
      </w:pPr>
      <w:bookmarkStart w:id="13" w:name="_Toc228183413"/>
      <w:bookmarkStart w:id="14" w:name="_Toc245703703"/>
      <w:bookmarkStart w:id="15" w:name="_Toc119963352"/>
      <w:r w:rsidRPr="00E25941">
        <w:t>Não Escopo</w:t>
      </w:r>
      <w:bookmarkEnd w:id="13"/>
      <w:bookmarkEnd w:id="14"/>
      <w:bookmarkEnd w:id="15"/>
    </w:p>
    <w:p w14:paraId="11D19106" w14:textId="2A28DFBC" w:rsidR="00AB34D0" w:rsidRDefault="00AB34D0" w:rsidP="00AF35E3">
      <w:pPr>
        <w:pStyle w:val="QualidadeTexto"/>
        <w:ind w:firstLine="426"/>
        <w:rPr>
          <w:rFonts w:cs="Arial"/>
          <w:color w:val="auto"/>
        </w:rPr>
      </w:pPr>
      <w:bookmarkStart w:id="16" w:name="_Toc256083914"/>
      <w:bookmarkStart w:id="17" w:name="_Toc228183414"/>
      <w:bookmarkStart w:id="18" w:name="_Toc245703704"/>
      <w:r>
        <w:rPr>
          <w:rFonts w:cs="Arial"/>
          <w:color w:val="auto"/>
        </w:rPr>
        <w:br w:type="page"/>
      </w:r>
    </w:p>
    <w:p w14:paraId="2FB54349" w14:textId="77777777" w:rsidR="00F876E3" w:rsidRPr="00783ED6" w:rsidRDefault="00F876E3" w:rsidP="00F876E3">
      <w:pPr>
        <w:pStyle w:val="Heading1"/>
        <w:tabs>
          <w:tab w:val="clear" w:pos="505"/>
        </w:tabs>
        <w:rPr>
          <w:color w:val="auto"/>
        </w:rPr>
      </w:pPr>
      <w:bookmarkStart w:id="19" w:name="_Toc119963353"/>
      <w:r w:rsidRPr="00783ED6">
        <w:rPr>
          <w:color w:val="auto"/>
        </w:rPr>
        <w:lastRenderedPageBreak/>
        <w:t>Diagramas</w:t>
      </w:r>
      <w:bookmarkEnd w:id="16"/>
      <w:bookmarkEnd w:id="19"/>
    </w:p>
    <w:p w14:paraId="57E31286" w14:textId="77777777" w:rsidR="00F876E3" w:rsidRDefault="00F876E3" w:rsidP="001D5987">
      <w:pPr>
        <w:pStyle w:val="Heading2"/>
        <w:spacing w:after="0" w:line="240" w:lineRule="auto"/>
        <w:ind w:left="851" w:hanging="567"/>
      </w:pPr>
      <w:bookmarkStart w:id="20" w:name="_Toc256083915"/>
      <w:bookmarkStart w:id="21" w:name="_Toc119963354"/>
      <w:r w:rsidRPr="008874F8">
        <w:t>Diagrama de Caso de Uso</w:t>
      </w:r>
      <w:bookmarkEnd w:id="20"/>
      <w:bookmarkEnd w:id="21"/>
    </w:p>
    <w:p w14:paraId="3D4A71B3" w14:textId="77777777" w:rsidR="00E407CF" w:rsidRDefault="00E407CF" w:rsidP="002F5956">
      <w:pPr>
        <w:ind w:left="-993"/>
      </w:pPr>
    </w:p>
    <w:p w14:paraId="6BF8C3C1" w14:textId="77777777" w:rsidR="005D22D6" w:rsidRDefault="005D22D6" w:rsidP="00AB34D0"/>
    <w:p w14:paraId="417ABA40" w14:textId="12D2558E" w:rsidR="005D22D6" w:rsidRDefault="005D22D6" w:rsidP="00AB34D0"/>
    <w:p w14:paraId="1C47FBE6" w14:textId="77777777" w:rsidR="005D22D6" w:rsidRDefault="005D22D6" w:rsidP="00AB34D0"/>
    <w:p w14:paraId="10976772" w14:textId="3C9EEB8D" w:rsidR="005D22D6" w:rsidRDefault="005D22D6" w:rsidP="00AB34D0"/>
    <w:p w14:paraId="1B683F6E" w14:textId="4C9D8A5F" w:rsidR="005B6BDB" w:rsidRDefault="00B60BB0" w:rsidP="00AB34D0">
      <w:r>
        <w:t>Parte I</w:t>
      </w:r>
    </w:p>
    <w:p w14:paraId="52D246F6" w14:textId="67F92D26" w:rsidR="00B60BB0" w:rsidRDefault="00B60BB0" w:rsidP="00AB34D0"/>
    <w:p w14:paraId="5D45E637" w14:textId="5D9DBCE5" w:rsidR="00B60BB0" w:rsidRDefault="00B60BB0" w:rsidP="00AB34D0"/>
    <w:p w14:paraId="07649322" w14:textId="386D2F15" w:rsidR="00B60BB0" w:rsidRDefault="00B60BB0" w:rsidP="00AB34D0"/>
    <w:p w14:paraId="4FB40727" w14:textId="48834ACB" w:rsidR="00B60BB0" w:rsidRDefault="00B60BB0" w:rsidP="00AB34D0"/>
    <w:p w14:paraId="6FD92F9A" w14:textId="7A040953" w:rsidR="00B60BB0" w:rsidRDefault="00B60BB0" w:rsidP="00AB34D0"/>
    <w:p w14:paraId="07E6A207" w14:textId="35E2972C" w:rsidR="00B60BB0" w:rsidRDefault="00B60BB0" w:rsidP="00AB34D0"/>
    <w:p w14:paraId="50CE4867" w14:textId="3FB4B8E5" w:rsidR="00B60BB0" w:rsidRDefault="00B60BB0" w:rsidP="00AB34D0"/>
    <w:p w14:paraId="09562F96" w14:textId="4A62B2B3" w:rsidR="005B6BDB" w:rsidRDefault="005B6BDB" w:rsidP="007947FD">
      <w:pPr>
        <w:jc w:val="center"/>
      </w:pPr>
    </w:p>
    <w:p w14:paraId="4A6C520D" w14:textId="0BDCF322" w:rsidR="005D22D6" w:rsidRDefault="005D22D6" w:rsidP="00AB34D0"/>
    <w:p w14:paraId="366805DE" w14:textId="7DCB0D25" w:rsidR="005A31B8" w:rsidRDefault="00B60BB0" w:rsidP="00AB34D0">
      <w:r>
        <w:t>Parte II</w:t>
      </w:r>
    </w:p>
    <w:p w14:paraId="0E084A3F" w14:textId="5C85DC9B" w:rsidR="005A31B8" w:rsidRDefault="005A31B8" w:rsidP="00AB34D0"/>
    <w:p w14:paraId="166D03F9" w14:textId="7DF1E6AE" w:rsidR="005A31B8" w:rsidRDefault="005A31B8" w:rsidP="00AB34D0"/>
    <w:p w14:paraId="241BD152" w14:textId="67CFD567" w:rsidR="005A31B8" w:rsidRDefault="005A31B8" w:rsidP="00AB34D0"/>
    <w:p w14:paraId="2B3ABE7D" w14:textId="77777777" w:rsidR="005A31B8" w:rsidRPr="00AB34D0" w:rsidRDefault="005A31B8" w:rsidP="00AB34D0"/>
    <w:p w14:paraId="38949E48" w14:textId="77777777" w:rsidR="00F876E3" w:rsidRPr="008874F8" w:rsidRDefault="00F876E3" w:rsidP="008874F8">
      <w:pPr>
        <w:pStyle w:val="Heading3"/>
        <w:tabs>
          <w:tab w:val="clear" w:pos="363"/>
        </w:tabs>
        <w:spacing w:before="240" w:after="0"/>
        <w:ind w:left="567" w:firstLine="204"/>
      </w:pPr>
      <w:bookmarkStart w:id="22" w:name="_Toc119963355"/>
      <w:r w:rsidRPr="008874F8">
        <w:t>Descrição de Caso de Uso</w:t>
      </w:r>
      <w:bookmarkEnd w:id="22"/>
    </w:p>
    <w:tbl>
      <w:tblPr>
        <w:tblW w:w="94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3"/>
        <w:gridCol w:w="850"/>
        <w:gridCol w:w="4820"/>
      </w:tblGrid>
      <w:tr w:rsidR="004047CE" w:rsidRPr="00F7748A" w14:paraId="5EEDD157" w14:textId="77777777" w:rsidTr="00463123">
        <w:trPr>
          <w:trHeight w:val="322"/>
        </w:trPr>
        <w:tc>
          <w:tcPr>
            <w:tcW w:w="3753" w:type="dxa"/>
            <w:shd w:val="clear" w:color="auto" w:fill="BFBFBF"/>
            <w:vAlign w:val="center"/>
          </w:tcPr>
          <w:p w14:paraId="3888F6AA" w14:textId="77777777" w:rsidR="004047CE" w:rsidRPr="001D3E4A" w:rsidRDefault="004047CE" w:rsidP="001F65EB">
            <w:pPr>
              <w:pStyle w:val="QualidadeTabelas"/>
              <w:rPr>
                <w:rFonts w:cs="Arial"/>
                <w:b/>
                <w:color w:val="auto"/>
                <w:szCs w:val="20"/>
              </w:rPr>
            </w:pPr>
            <w:r w:rsidRPr="001D3E4A">
              <w:rPr>
                <w:rFonts w:cs="Arial"/>
                <w:b/>
                <w:color w:val="auto"/>
                <w:szCs w:val="20"/>
              </w:rPr>
              <w:t>Caso de Uso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796BAEAC" w14:textId="77777777" w:rsidR="004047CE" w:rsidRPr="004047CE" w:rsidRDefault="004047CE" w:rsidP="001F65EB">
            <w:pPr>
              <w:pStyle w:val="QualidadeTabelas"/>
              <w:jc w:val="center"/>
              <w:rPr>
                <w:rFonts w:cs="Arial"/>
                <w:b/>
                <w:color w:val="auto"/>
                <w:szCs w:val="20"/>
              </w:rPr>
            </w:pPr>
            <w:r w:rsidRPr="004047CE">
              <w:rPr>
                <w:rFonts w:cs="Arial"/>
                <w:b/>
                <w:color w:val="auto"/>
                <w:szCs w:val="20"/>
              </w:rPr>
              <w:t>Necessidade</w:t>
            </w:r>
          </w:p>
        </w:tc>
        <w:tc>
          <w:tcPr>
            <w:tcW w:w="4820" w:type="dxa"/>
            <w:shd w:val="clear" w:color="auto" w:fill="BFBFBF"/>
            <w:vAlign w:val="center"/>
          </w:tcPr>
          <w:p w14:paraId="3318F14C" w14:textId="77777777" w:rsidR="004047CE" w:rsidRPr="00456279" w:rsidRDefault="004047CE" w:rsidP="004047CE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 w:rsidRPr="00456279">
              <w:rPr>
                <w:b/>
                <w:bCs/>
                <w:color w:val="auto"/>
                <w:szCs w:val="20"/>
              </w:rPr>
              <w:t>Descrição</w:t>
            </w:r>
          </w:p>
        </w:tc>
      </w:tr>
      <w:tr w:rsidR="002C4C3D" w:rsidRPr="00292795" w14:paraId="7E984187" w14:textId="77777777" w:rsidTr="00463123">
        <w:tc>
          <w:tcPr>
            <w:tcW w:w="3753" w:type="dxa"/>
            <w:vAlign w:val="center"/>
          </w:tcPr>
          <w:p w14:paraId="6484E38D" w14:textId="77777777" w:rsidR="002C4C3D" w:rsidRPr="00876E47" w:rsidRDefault="002C4C3D" w:rsidP="00876E47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 w:rsidRPr="00876E47">
              <w:rPr>
                <w:rFonts w:cs="Arial"/>
                <w:color w:val="auto"/>
              </w:rPr>
              <w:t>ECU001_efetuarLoginAcessoSistema</w:t>
            </w:r>
          </w:p>
        </w:tc>
        <w:tc>
          <w:tcPr>
            <w:tcW w:w="850" w:type="dxa"/>
            <w:vAlign w:val="center"/>
          </w:tcPr>
          <w:p w14:paraId="591A761B" w14:textId="40E077D0" w:rsidR="002C4C3D" w:rsidRDefault="00695316" w:rsidP="002C4C3D">
            <w:pPr>
              <w:widowControl/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NE001</w:t>
            </w:r>
          </w:p>
        </w:tc>
        <w:tc>
          <w:tcPr>
            <w:tcW w:w="4820" w:type="dxa"/>
          </w:tcPr>
          <w:p w14:paraId="6731DA80" w14:textId="2911CDC0" w:rsidR="002C4C3D" w:rsidRDefault="003D620C" w:rsidP="002C4C3D">
            <w:pPr>
              <w:pStyle w:val="QualidadeTexto"/>
              <w:jc w:val="left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</w:rPr>
              <w:t xml:space="preserve">Possibilita acesso ao sistema. O sistema deverá redirecionar o usuário </w:t>
            </w:r>
            <w:r w:rsidR="00695316">
              <w:rPr>
                <w:rFonts w:cs="Arial"/>
                <w:color w:val="auto"/>
              </w:rPr>
              <w:t xml:space="preserve">para tela de login. O usuário deve inserir matrícula e senha para realizar autenticação (Senha validada no LDAP). </w:t>
            </w:r>
          </w:p>
        </w:tc>
      </w:tr>
    </w:tbl>
    <w:p w14:paraId="10A2ABEC" w14:textId="77777777" w:rsidR="003311B9" w:rsidRDefault="003311B9">
      <w:pPr>
        <w:widowControl/>
        <w:suppressAutoHyphens w:val="0"/>
        <w:rPr>
          <w:rFonts w:ascii="Arial" w:hAnsi="Arial" w:cs="Arial"/>
          <w:b/>
          <w:sz w:val="20"/>
        </w:rPr>
      </w:pPr>
      <w:bookmarkStart w:id="23" w:name="_Toc256083916"/>
    </w:p>
    <w:p w14:paraId="09F665AA" w14:textId="77777777" w:rsidR="00F876E3" w:rsidRPr="008874F8" w:rsidRDefault="00F876E3" w:rsidP="008874F8">
      <w:pPr>
        <w:pStyle w:val="Heading2"/>
        <w:ind w:left="851" w:hanging="567"/>
      </w:pPr>
      <w:bookmarkStart w:id="24" w:name="_Toc119963356"/>
      <w:r w:rsidRPr="008874F8">
        <w:t>Diagrama de Atores</w:t>
      </w:r>
      <w:bookmarkEnd w:id="23"/>
      <w:bookmarkEnd w:id="24"/>
    </w:p>
    <w:p w14:paraId="4CA6DF48" w14:textId="4AC2CA0D" w:rsidR="00F876E3" w:rsidRDefault="00F876E3" w:rsidP="00165A9B">
      <w:pPr>
        <w:pStyle w:val="QualidadeTexto"/>
        <w:jc w:val="center"/>
        <w:rPr>
          <w:rFonts w:cs="Arial"/>
          <w:color w:val="auto"/>
        </w:rPr>
      </w:pPr>
    </w:p>
    <w:p w14:paraId="41A00EAE" w14:textId="345FFB42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6136E8D8" w14:textId="128F8674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2725DDC5" w14:textId="72B988EF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52C725C5" w14:textId="3D00D49A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63E8F035" w14:textId="7A542067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086C18FD" w14:textId="36076845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5537E80C" w14:textId="5CCDEB0D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62BF31A1" w14:textId="5BDFDA82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35CE9215" w14:textId="50C6F5D6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7BD1F425" w14:textId="409034BD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774415E4" w14:textId="0A08C6DD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0DC1C9A8" w14:textId="5E61DC70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6B52AD8B" w14:textId="5DD8AD2C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5C785E9A" w14:textId="10D2302F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6A8F46AD" w14:textId="15973F41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6662635F" w14:textId="77777777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38D0B3A9" w14:textId="77777777" w:rsidR="000B3E27" w:rsidRPr="009C7FC5" w:rsidRDefault="000B3E27" w:rsidP="005A6489">
      <w:pPr>
        <w:pStyle w:val="QualidadeTexto"/>
        <w:rPr>
          <w:rFonts w:cs="Arial"/>
          <w:color w:val="auto"/>
        </w:rPr>
      </w:pPr>
    </w:p>
    <w:p w14:paraId="39892074" w14:textId="77777777" w:rsidR="00F876E3" w:rsidRPr="004F3BA6" w:rsidRDefault="00F876E3" w:rsidP="005A6489">
      <w:pPr>
        <w:pStyle w:val="Heading3"/>
        <w:tabs>
          <w:tab w:val="clear" w:pos="363"/>
        </w:tabs>
        <w:spacing w:before="240" w:after="0"/>
        <w:ind w:left="567" w:firstLine="204"/>
      </w:pPr>
      <w:bookmarkStart w:id="25" w:name="_Toc119963357"/>
      <w:r w:rsidRPr="008874F8">
        <w:t>Descrição de Atores</w:t>
      </w:r>
      <w:bookmarkEnd w:id="25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0"/>
        <w:gridCol w:w="5972"/>
      </w:tblGrid>
      <w:tr w:rsidR="00783ED6" w:rsidRPr="00F7748A" w14:paraId="1D6B6B3E" w14:textId="77777777" w:rsidTr="0005269E">
        <w:trPr>
          <w:trHeight w:val="322"/>
        </w:trPr>
        <w:tc>
          <w:tcPr>
            <w:tcW w:w="3160" w:type="dxa"/>
            <w:shd w:val="clear" w:color="auto" w:fill="BFBFBF"/>
            <w:vAlign w:val="center"/>
          </w:tcPr>
          <w:p w14:paraId="5CAED59C" w14:textId="77777777" w:rsidR="00783ED6" w:rsidRPr="00F7748A" w:rsidRDefault="00783ED6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F7748A">
              <w:rPr>
                <w:b/>
                <w:bCs/>
                <w:color w:val="auto"/>
                <w:sz w:val="22"/>
                <w:szCs w:val="22"/>
              </w:rPr>
              <w:t>Ator</w:t>
            </w:r>
          </w:p>
        </w:tc>
        <w:tc>
          <w:tcPr>
            <w:tcW w:w="5972" w:type="dxa"/>
            <w:shd w:val="clear" w:color="auto" w:fill="BFBFBF"/>
            <w:vAlign w:val="center"/>
          </w:tcPr>
          <w:p w14:paraId="3A45A8D9" w14:textId="77777777" w:rsidR="00783ED6" w:rsidRPr="00F7748A" w:rsidRDefault="00783ED6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F7748A">
              <w:rPr>
                <w:b/>
                <w:bCs/>
                <w:color w:val="auto"/>
                <w:sz w:val="22"/>
                <w:szCs w:val="22"/>
              </w:rPr>
              <w:t>Descrição</w:t>
            </w:r>
          </w:p>
        </w:tc>
      </w:tr>
      <w:tr w:rsidR="00783ED6" w:rsidRPr="00F7748A" w14:paraId="4A6FB954" w14:textId="77777777" w:rsidTr="0005269E">
        <w:tc>
          <w:tcPr>
            <w:tcW w:w="3160" w:type="dxa"/>
            <w:vAlign w:val="center"/>
          </w:tcPr>
          <w:p w14:paraId="3CFDFE45" w14:textId="77777777" w:rsidR="00C4158D" w:rsidRPr="00C4158D" w:rsidRDefault="008825E8" w:rsidP="008825E8">
            <w:pPr>
              <w:pStyle w:val="QualidadeTabelas"/>
              <w:spacing w:line="360" w:lineRule="auto"/>
              <w:jc w:val="both"/>
              <w:rPr>
                <w:rFonts w:cs="Arial"/>
                <w:szCs w:val="20"/>
              </w:rPr>
            </w:pPr>
            <w:r w:rsidRPr="00FA64FB">
              <w:rPr>
                <w:rFonts w:cs="Arial"/>
                <w:szCs w:val="20"/>
              </w:rPr>
              <w:t xml:space="preserve">Administrador do </w:t>
            </w:r>
            <w:r>
              <w:rPr>
                <w:rFonts w:cs="Arial"/>
                <w:szCs w:val="20"/>
              </w:rPr>
              <w:t>Sistema</w:t>
            </w:r>
          </w:p>
        </w:tc>
        <w:tc>
          <w:tcPr>
            <w:tcW w:w="5972" w:type="dxa"/>
            <w:vAlign w:val="center"/>
          </w:tcPr>
          <w:p w14:paraId="77106140" w14:textId="4375C8B7" w:rsidR="00C4158D" w:rsidRPr="00C4158D" w:rsidRDefault="00C4158D" w:rsidP="002F7F12">
            <w:pPr>
              <w:pStyle w:val="Textodocorpo0"/>
              <w:shd w:val="clear" w:color="auto" w:fill="auto"/>
              <w:tabs>
                <w:tab w:val="left" w:pos="1461"/>
              </w:tabs>
              <w:spacing w:after="0" w:line="283" w:lineRule="exact"/>
              <w:ind w:firstLine="0"/>
              <w:rPr>
                <w:rFonts w:cs="Arial"/>
                <w:color w:val="000000"/>
                <w:szCs w:val="20"/>
              </w:rPr>
            </w:pPr>
          </w:p>
        </w:tc>
      </w:tr>
      <w:tr w:rsidR="008825E8" w:rsidRPr="00F7748A" w14:paraId="7850025A" w14:textId="77777777" w:rsidTr="0005269E">
        <w:tc>
          <w:tcPr>
            <w:tcW w:w="3160" w:type="dxa"/>
            <w:vAlign w:val="center"/>
          </w:tcPr>
          <w:p w14:paraId="3B25A6B4" w14:textId="31BC6B35" w:rsidR="008825E8" w:rsidRPr="00FA64FB" w:rsidRDefault="006C41AE" w:rsidP="008825E8">
            <w:pPr>
              <w:pStyle w:val="QualidadeTabelas"/>
              <w:spacing w:line="360" w:lineRule="aut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Usuário Comum</w:t>
            </w:r>
          </w:p>
        </w:tc>
        <w:tc>
          <w:tcPr>
            <w:tcW w:w="5972" w:type="dxa"/>
            <w:vAlign w:val="center"/>
          </w:tcPr>
          <w:p w14:paraId="2E792367" w14:textId="07586954" w:rsidR="008825E8" w:rsidRPr="0005269E" w:rsidRDefault="008825E8" w:rsidP="004F3BA6">
            <w:pPr>
              <w:pStyle w:val="Textodocorpo0"/>
              <w:shd w:val="clear" w:color="auto" w:fill="auto"/>
              <w:tabs>
                <w:tab w:val="left" w:pos="1451"/>
              </w:tabs>
              <w:spacing w:after="0" w:line="283" w:lineRule="exact"/>
              <w:ind w:firstLine="0"/>
              <w:rPr>
                <w:rFonts w:cs="Arial"/>
                <w:szCs w:val="20"/>
              </w:rPr>
            </w:pPr>
          </w:p>
        </w:tc>
      </w:tr>
    </w:tbl>
    <w:p w14:paraId="4DD74094" w14:textId="77777777" w:rsidR="005C0AFC" w:rsidRDefault="005C0AFC" w:rsidP="00B15937">
      <w:pPr>
        <w:pStyle w:val="Heading1"/>
      </w:pPr>
      <w:bookmarkStart w:id="26" w:name="_Toc119963358"/>
      <w:r w:rsidRPr="00EF612F">
        <w:t>Referências</w:t>
      </w:r>
      <w:bookmarkEnd w:id="17"/>
      <w:bookmarkEnd w:id="18"/>
      <w:bookmarkEnd w:id="26"/>
    </w:p>
    <w:tbl>
      <w:tblPr>
        <w:tblW w:w="5002" w:type="pct"/>
        <w:tblInd w:w="-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3"/>
        <w:gridCol w:w="5531"/>
        <w:gridCol w:w="2320"/>
      </w:tblGrid>
      <w:tr w:rsidR="00B1516E" w:rsidRPr="00EF612F" w14:paraId="706B4121" w14:textId="77777777" w:rsidTr="003C4DD0">
        <w:trPr>
          <w:trHeight w:val="357"/>
        </w:trPr>
        <w:tc>
          <w:tcPr>
            <w:tcW w:w="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55D55C0F" w14:textId="77777777" w:rsidR="00B1516E" w:rsidRPr="00AB380D" w:rsidRDefault="00B1516E" w:rsidP="003C4DD0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 w:rsidRPr="00AB380D">
              <w:rPr>
                <w:b/>
                <w:bCs/>
                <w:color w:val="auto"/>
                <w:szCs w:val="20"/>
              </w:rPr>
              <w:t>Código</w:t>
            </w:r>
          </w:p>
        </w:tc>
        <w:tc>
          <w:tcPr>
            <w:tcW w:w="3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53993AC" w14:textId="77777777" w:rsidR="00B1516E" w:rsidRPr="00AB380D" w:rsidRDefault="00B1516E" w:rsidP="003C4DD0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Descrição da Referência</w:t>
            </w:r>
          </w:p>
        </w:tc>
        <w:tc>
          <w:tcPr>
            <w:tcW w:w="1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CE320BA" w14:textId="77777777" w:rsidR="00B1516E" w:rsidRPr="00AB380D" w:rsidRDefault="00B1516E" w:rsidP="003C4DD0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Versão do Documento</w:t>
            </w:r>
          </w:p>
        </w:tc>
      </w:tr>
      <w:tr w:rsidR="00B1516E" w:rsidRPr="00EF612F" w14:paraId="4B8DCCA6" w14:textId="77777777" w:rsidTr="003C4DD0">
        <w:trPr>
          <w:trHeight w:val="237"/>
        </w:trPr>
        <w:tc>
          <w:tcPr>
            <w:tcW w:w="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AE8CB7" w14:textId="77777777" w:rsidR="00B1516E" w:rsidRPr="00EF612F" w:rsidRDefault="00B1516E" w:rsidP="00757A9C">
            <w:pPr>
              <w:pStyle w:val="QualidadeTabelas"/>
              <w:spacing w:line="360" w:lineRule="auto"/>
              <w:ind w:left="260"/>
              <w:rPr>
                <w:rFonts w:cs="Arial"/>
                <w:szCs w:val="20"/>
              </w:rPr>
            </w:pPr>
          </w:p>
        </w:tc>
        <w:tc>
          <w:tcPr>
            <w:tcW w:w="3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940E5" w14:textId="68EF93D6" w:rsidR="00B1516E" w:rsidRPr="00311671" w:rsidRDefault="00B1516E" w:rsidP="003C4DD0">
            <w:pPr>
              <w:pStyle w:val="QualidadeTabelas"/>
              <w:spacing w:line="360" w:lineRule="auto"/>
              <w:rPr>
                <w:rFonts w:cs="Arial"/>
                <w:color w:val="auto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B40B2" w14:textId="580D89FD" w:rsidR="00B1516E" w:rsidRPr="00311671" w:rsidRDefault="00B1516E" w:rsidP="003C4DD0">
            <w:pPr>
              <w:pStyle w:val="QualidadeTabelas"/>
              <w:spacing w:line="360" w:lineRule="auto"/>
              <w:rPr>
                <w:rFonts w:cs="Arial"/>
                <w:color w:val="auto"/>
                <w:szCs w:val="20"/>
              </w:rPr>
            </w:pPr>
          </w:p>
        </w:tc>
      </w:tr>
    </w:tbl>
    <w:p w14:paraId="5DE758A5" w14:textId="77777777" w:rsidR="00B1516E" w:rsidRDefault="00B1516E" w:rsidP="00B1516E">
      <w:pPr>
        <w:pStyle w:val="BodyText"/>
      </w:pPr>
    </w:p>
    <w:p w14:paraId="0F40AB41" w14:textId="77777777" w:rsidR="00B1516E" w:rsidRDefault="00B1516E">
      <w:pPr>
        <w:widowControl/>
        <w:suppressAutoHyphens w:val="0"/>
      </w:pPr>
      <w:r>
        <w:br w:type="page"/>
      </w:r>
    </w:p>
    <w:p w14:paraId="3EF69E7A" w14:textId="77777777" w:rsidR="005353FE" w:rsidRPr="00EF612F" w:rsidRDefault="00907A36" w:rsidP="00934BA3">
      <w:pPr>
        <w:pStyle w:val="Heading1"/>
      </w:pPr>
      <w:bookmarkStart w:id="27" w:name="_Toc119963359"/>
      <w:r>
        <w:lastRenderedPageBreak/>
        <w:t>Aprovação</w:t>
      </w:r>
      <w:bookmarkEnd w:id="27"/>
    </w:p>
    <w:p w14:paraId="162A7B33" w14:textId="77777777" w:rsidR="00174B9E" w:rsidRPr="00EF612F" w:rsidRDefault="00174B9E" w:rsidP="00174B9E">
      <w:pPr>
        <w:pStyle w:val="QualidadeTitulo1"/>
        <w:numPr>
          <w:ilvl w:val="0"/>
          <w:numId w:val="0"/>
        </w:numPr>
        <w:rPr>
          <w:b w:val="0"/>
          <w:color w:val="auto"/>
          <w:sz w:val="20"/>
        </w:rPr>
      </w:pPr>
      <w:r w:rsidRPr="00EF612F">
        <w:rPr>
          <w:b w:val="0"/>
          <w:color w:val="auto"/>
          <w:sz w:val="20"/>
        </w:rPr>
        <w:t>Os abaixo assinados estão de acordo com o conteúdo deste documento.</w:t>
      </w:r>
    </w:p>
    <w:tbl>
      <w:tblPr>
        <w:tblW w:w="4943" w:type="pct"/>
        <w:tblLayout w:type="fixed"/>
        <w:tblLook w:val="0000" w:firstRow="0" w:lastRow="0" w:firstColumn="0" w:lastColumn="0" w:noHBand="0" w:noVBand="0"/>
      </w:tblPr>
      <w:tblGrid>
        <w:gridCol w:w="2184"/>
        <w:gridCol w:w="1384"/>
        <w:gridCol w:w="1818"/>
        <w:gridCol w:w="1504"/>
        <w:gridCol w:w="2075"/>
      </w:tblGrid>
      <w:tr w:rsidR="008874F8" w:rsidRPr="004F34E9" w14:paraId="01C12AFC" w14:textId="77777777" w:rsidTr="005A6489">
        <w:trPr>
          <w:cantSplit/>
          <w:trHeight w:val="346"/>
        </w:trPr>
        <w:tc>
          <w:tcPr>
            <w:tcW w:w="5000" w:type="pct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</w:tcPr>
          <w:p w14:paraId="76C514F0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color w:val="auto"/>
                <w:sz w:val="22"/>
                <w:szCs w:val="22"/>
              </w:rPr>
            </w:pPr>
            <w:r w:rsidRPr="004F34E9">
              <w:rPr>
                <w:b/>
                <w:color w:val="auto"/>
                <w:sz w:val="22"/>
                <w:szCs w:val="22"/>
              </w:rPr>
              <w:t>Elaboração</w:t>
            </w:r>
          </w:p>
        </w:tc>
      </w:tr>
      <w:tr w:rsidR="008874F8" w:rsidRPr="004F34E9" w14:paraId="0CAAE170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6A9AB952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F34E9">
              <w:rPr>
                <w:b/>
                <w:bCs/>
                <w:color w:val="auto"/>
                <w:sz w:val="22"/>
                <w:szCs w:val="22"/>
              </w:rPr>
              <w:t>Responsável</w:t>
            </w: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14:paraId="4CC46C56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Função</w:t>
            </w: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14:paraId="267CFF27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Área/Empresa</w:t>
            </w: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  <w:vAlign w:val="center"/>
          </w:tcPr>
          <w:p w14:paraId="245541D4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F34E9">
              <w:rPr>
                <w:b/>
                <w:bCs/>
                <w:color w:val="auto"/>
                <w:sz w:val="22"/>
                <w:szCs w:val="22"/>
              </w:rPr>
              <w:t>Local/Data</w:t>
            </w: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  <w:vAlign w:val="center"/>
          </w:tcPr>
          <w:p w14:paraId="75CB2081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F34E9">
              <w:rPr>
                <w:b/>
                <w:bCs/>
                <w:color w:val="auto"/>
                <w:sz w:val="22"/>
                <w:szCs w:val="22"/>
              </w:rPr>
              <w:t>Assinatura</w:t>
            </w:r>
          </w:p>
        </w:tc>
      </w:tr>
      <w:tr w:rsidR="00C4158D" w:rsidRPr="00C4158D" w14:paraId="7EA72115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29740CF" w14:textId="548BAFA1" w:rsidR="008874F8" w:rsidRPr="00ED00E7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F9E04BD" w14:textId="0DDDA622" w:rsidR="008874F8" w:rsidRPr="00ED00E7" w:rsidRDefault="008874F8" w:rsidP="002C7FAE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C28A1B2" w14:textId="0B3B1662" w:rsidR="008874F8" w:rsidRPr="00ED00E7" w:rsidRDefault="008874F8" w:rsidP="005A6489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DD01E1A" w14:textId="77777777" w:rsidR="008874F8" w:rsidRPr="00C4158D" w:rsidRDefault="008874F8" w:rsidP="00C4158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41FAFC5" w14:textId="77777777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A87D16" w:rsidRPr="00C4158D" w14:paraId="499F75E1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5C3EE51" w14:textId="5C87F37D" w:rsidR="00A87D16" w:rsidRDefault="00A87D16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89A93B5" w14:textId="61D2515B" w:rsidR="00A87D16" w:rsidRDefault="00A87D16" w:rsidP="002C7FAE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D217160" w14:textId="74D671A2" w:rsidR="00A87D16" w:rsidRDefault="00A87D16" w:rsidP="005A6489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7075BFF" w14:textId="77777777" w:rsidR="00A87D16" w:rsidRPr="00C4158D" w:rsidRDefault="00A87D16" w:rsidP="00C4158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0612399" w14:textId="77777777" w:rsidR="00A87D16" w:rsidRPr="00C4158D" w:rsidRDefault="00A87D16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196890" w:rsidRPr="00C4158D" w14:paraId="21568204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CAD2108" w14:textId="6694DDAC" w:rsidR="00196890" w:rsidRPr="00ED00E7" w:rsidRDefault="00196890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8D91A3B" w14:textId="7808F276" w:rsidR="00196890" w:rsidRPr="00ED00E7" w:rsidRDefault="00196890" w:rsidP="002C7FAE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BD019AE" w14:textId="0A4A970D" w:rsidR="00196890" w:rsidRPr="00ED00E7" w:rsidRDefault="00196890" w:rsidP="005A6489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97616A9" w14:textId="77777777" w:rsidR="00196890" w:rsidRPr="00C4158D" w:rsidRDefault="00196890" w:rsidP="00C4158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24FFAD5" w14:textId="77777777" w:rsidR="00196890" w:rsidRPr="00C4158D" w:rsidRDefault="00196890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8874F8" w:rsidRPr="004F34E9" w14:paraId="736690C8" w14:textId="77777777" w:rsidTr="005A6489">
        <w:trPr>
          <w:cantSplit/>
          <w:trHeight w:val="346"/>
        </w:trPr>
        <w:tc>
          <w:tcPr>
            <w:tcW w:w="5000" w:type="pct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  <w:vAlign w:val="center"/>
          </w:tcPr>
          <w:p w14:paraId="0EC6959E" w14:textId="77777777" w:rsidR="008874F8" w:rsidRPr="004F34E9" w:rsidRDefault="008874F8" w:rsidP="0098194B">
            <w:pPr>
              <w:pStyle w:val="QualidadeTabelas"/>
              <w:rPr>
                <w:b/>
                <w:sz w:val="22"/>
                <w:szCs w:val="22"/>
              </w:rPr>
            </w:pPr>
            <w:r w:rsidRPr="004F34E9">
              <w:rPr>
                <w:b/>
                <w:sz w:val="22"/>
                <w:szCs w:val="22"/>
              </w:rPr>
              <w:t>Aprovação</w:t>
            </w:r>
          </w:p>
        </w:tc>
      </w:tr>
      <w:tr w:rsidR="008874F8" w:rsidRPr="004F34E9" w14:paraId="677DED39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40CD4650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 w:rsidRPr="004F34E9">
              <w:rPr>
                <w:b/>
                <w:bCs/>
                <w:sz w:val="22"/>
                <w:szCs w:val="22"/>
              </w:rPr>
              <w:t>Responsável</w:t>
            </w: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14:paraId="1E0F3611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 xml:space="preserve">Função </w:t>
            </w: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14:paraId="4899FD32" w14:textId="77777777" w:rsidR="008874F8" w:rsidRPr="004F34E9" w:rsidRDefault="00931435" w:rsidP="0098194B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Área/Empresa</w:t>
            </w: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  <w:vAlign w:val="center"/>
          </w:tcPr>
          <w:p w14:paraId="56934AE4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 w:rsidRPr="004F34E9">
              <w:rPr>
                <w:b/>
                <w:bCs/>
                <w:sz w:val="22"/>
                <w:szCs w:val="22"/>
              </w:rPr>
              <w:t>Local/Data</w:t>
            </w: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  <w:vAlign w:val="center"/>
          </w:tcPr>
          <w:p w14:paraId="6BAD03F6" w14:textId="77777777" w:rsidR="008874F8" w:rsidRPr="004F34E9" w:rsidRDefault="008874F8" w:rsidP="0098194B">
            <w:pPr>
              <w:pStyle w:val="QualidadeTabelas"/>
              <w:rPr>
                <w:b/>
                <w:bCs/>
                <w:sz w:val="22"/>
                <w:szCs w:val="22"/>
              </w:rPr>
            </w:pPr>
            <w:r w:rsidRPr="004F34E9">
              <w:rPr>
                <w:b/>
                <w:bCs/>
                <w:sz w:val="22"/>
                <w:szCs w:val="22"/>
              </w:rPr>
              <w:t>Assinatura</w:t>
            </w:r>
          </w:p>
        </w:tc>
      </w:tr>
      <w:tr w:rsidR="008874F8" w:rsidRPr="004F34E9" w14:paraId="30253E46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502A375" w14:textId="6A917CB3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145B418" w14:textId="2B91FC34" w:rsidR="008874F8" w:rsidRPr="00C4158D" w:rsidRDefault="008874F8" w:rsidP="00090B9F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A1AC878" w14:textId="02CDC60F" w:rsidR="008874F8" w:rsidRPr="00075991" w:rsidRDefault="008874F8" w:rsidP="005A6489">
            <w:pPr>
              <w:pStyle w:val="QualidadeTabelas"/>
              <w:spacing w:before="120"/>
              <w:rPr>
                <w:rFonts w:cs="Arial"/>
                <w:color w:val="auto"/>
                <w:u w:val="single"/>
              </w:rPr>
            </w:pP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08995EF" w14:textId="77777777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949D2B5" w14:textId="77777777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8874F8" w:rsidRPr="004F34E9" w14:paraId="2FDF4104" w14:textId="77777777" w:rsidTr="00075991">
        <w:trPr>
          <w:cantSplit/>
          <w:trHeight w:val="396"/>
        </w:trPr>
        <w:tc>
          <w:tcPr>
            <w:tcW w:w="121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FD2D913" w14:textId="2CA456D6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6DE78FA" w14:textId="37A40CF6" w:rsidR="008874F8" w:rsidRPr="00C4158D" w:rsidRDefault="008874F8" w:rsidP="00090B9F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FD40F2C" w14:textId="1A8531A2" w:rsidR="008874F8" w:rsidRPr="00C4158D" w:rsidRDefault="008874F8" w:rsidP="00090B9F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839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556EAAC" w14:textId="77777777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2757A3D" w14:textId="77777777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</w:tbl>
    <w:p w14:paraId="17C5589A" w14:textId="77777777" w:rsidR="00C4158D" w:rsidRDefault="00C4158D" w:rsidP="00B1516E">
      <w:pPr>
        <w:pStyle w:val="BodyText"/>
      </w:pPr>
    </w:p>
    <w:sectPr w:rsidR="00C4158D" w:rsidSect="00AB380D">
      <w:footerReference w:type="default" r:id="rId17"/>
      <w:footerReference w:type="first" r:id="rId18"/>
      <w:footnotePr>
        <w:pos w:val="beneathText"/>
      </w:footnotePr>
      <w:pgSz w:w="11905" w:h="16837" w:code="9"/>
      <w:pgMar w:top="1701" w:right="1134" w:bottom="1134" w:left="1701" w:header="1701" w:footer="1293" w:gutter="0"/>
      <w:pgNumType w:start="3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CF0AA" w14:textId="77777777" w:rsidR="00BA1633" w:rsidRDefault="00BA1633">
      <w:r>
        <w:separator/>
      </w:r>
    </w:p>
  </w:endnote>
  <w:endnote w:type="continuationSeparator" w:id="0">
    <w:p w14:paraId="02C93C65" w14:textId="77777777" w:rsidR="00BA1633" w:rsidRDefault="00BA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C87D7" w14:textId="77777777" w:rsidR="00D121CC" w:rsidRDefault="00D121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79"/>
      <w:gridCol w:w="6681"/>
    </w:tblGrid>
    <w:tr w:rsidR="003311B9" w14:paraId="3AF64088" w14:textId="77777777" w:rsidTr="00C31227">
      <w:trPr>
        <w:cantSplit/>
        <w:trHeight w:val="170"/>
      </w:trPr>
      <w:tc>
        <w:tcPr>
          <w:tcW w:w="1313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500AF83" w14:textId="47469911" w:rsidR="003311B9" w:rsidRDefault="003311B9" w:rsidP="00040C3D">
          <w:pPr>
            <w:snapToGrid w:val="0"/>
            <w:jc w:val="center"/>
            <w:rPr>
              <w:rFonts w:ascii="Arial" w:hAnsi="Arial"/>
              <w:b/>
              <w:bCs/>
              <w:sz w:val="20"/>
            </w:rPr>
          </w:pPr>
        </w:p>
      </w:tc>
      <w:tc>
        <w:tcPr>
          <w:tcW w:w="3687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5A22CF" w14:textId="3D0D6E20" w:rsidR="003311B9" w:rsidRDefault="003311B9" w:rsidP="003D7E4E">
          <w:pPr>
            <w:snapToGrid w:val="0"/>
            <w:jc w:val="center"/>
            <w:rPr>
              <w:rFonts w:ascii="Arial" w:hAnsi="Arial"/>
              <w:b/>
              <w:color w:val="0000FF"/>
              <w:sz w:val="20"/>
            </w:rPr>
          </w:pPr>
          <w:r w:rsidRPr="00597669">
            <w:rPr>
              <w:rFonts w:cs="Arial"/>
              <w:color w:val="auto"/>
              <w:szCs w:val="32"/>
            </w:rPr>
            <w:t>Sistema de Controle de Arquivos</w:t>
          </w:r>
        </w:p>
      </w:tc>
    </w:tr>
  </w:tbl>
  <w:p w14:paraId="14167960" w14:textId="74DDC743" w:rsidR="003311B9" w:rsidRDefault="003311B9" w:rsidP="00572A9B">
    <w:pPr>
      <w:pStyle w:val="NormalWeb"/>
      <w:spacing w:before="0" w:beforeAutospacing="0" w:after="0"/>
    </w:pPr>
    <w:r>
      <w:rPr>
        <w:rFonts w:ascii="Arial" w:hAnsi="Arial" w:cs="Arial"/>
        <w:color w:val="C0C0C0"/>
        <w:sz w:val="16"/>
        <w:szCs w:val="16"/>
      </w:rPr>
      <w:t>MSI v1.0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97D13" w14:textId="77777777" w:rsidR="003311B9" w:rsidRPr="00572A9B" w:rsidRDefault="003311B9" w:rsidP="00572A9B">
    <w:pPr>
      <w:pStyle w:val="Footer"/>
    </w:pPr>
    <w:r>
      <w:rPr>
        <w:rFonts w:ascii="Arial" w:hAnsi="Arial" w:cs="Arial"/>
        <w:color w:val="C0C0C0"/>
        <w:sz w:val="16"/>
        <w:szCs w:val="16"/>
      </w:rPr>
      <w:t>MSI v5.0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80"/>
      <w:gridCol w:w="4959"/>
      <w:gridCol w:w="1721"/>
    </w:tblGrid>
    <w:tr w:rsidR="003311B9" w14:paraId="5380A3B5" w14:textId="77777777" w:rsidTr="00C31227">
      <w:trPr>
        <w:cantSplit/>
        <w:trHeight w:val="170"/>
      </w:trPr>
      <w:tc>
        <w:tcPr>
          <w:tcW w:w="1313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BF03DE8" w14:textId="5D6381FC" w:rsidR="003311B9" w:rsidRPr="00473D8E" w:rsidRDefault="003311B9" w:rsidP="00EC11A0">
          <w:pPr>
            <w:snapToGrid w:val="0"/>
            <w:jc w:val="center"/>
            <w:rPr>
              <w:rFonts w:ascii="Arial" w:hAnsi="Arial"/>
              <w:b/>
              <w:bCs/>
              <w:sz w:val="20"/>
            </w:rPr>
          </w:pPr>
        </w:p>
      </w:tc>
      <w:tc>
        <w:tcPr>
          <w:tcW w:w="2737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A83C9AC" w14:textId="03B1F729" w:rsidR="003311B9" w:rsidRPr="00C4158D" w:rsidRDefault="003311B9" w:rsidP="00040C3D">
          <w:pPr>
            <w:snapToGrid w:val="0"/>
            <w:jc w:val="center"/>
            <w:rPr>
              <w:rFonts w:ascii="Arial" w:hAnsi="Arial"/>
              <w:b/>
              <w:color w:val="auto"/>
              <w:sz w:val="20"/>
            </w:rPr>
          </w:pPr>
        </w:p>
      </w:tc>
      <w:tc>
        <w:tcPr>
          <w:tcW w:w="950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DC8901" w14:textId="77777777" w:rsidR="003311B9" w:rsidRPr="000066CD" w:rsidRDefault="003311B9" w:rsidP="00040C3D">
          <w:pPr>
            <w:pStyle w:val="Footer"/>
            <w:tabs>
              <w:tab w:val="clear" w:pos="4818"/>
              <w:tab w:val="clear" w:pos="9637"/>
              <w:tab w:val="left" w:pos="420"/>
              <w:tab w:val="center" w:pos="1047"/>
              <w:tab w:val="center" w:pos="4252"/>
              <w:tab w:val="right" w:pos="8504"/>
            </w:tabs>
            <w:snapToGrid w:val="0"/>
            <w:jc w:val="center"/>
            <w:rPr>
              <w:rFonts w:ascii="Arial" w:hAnsi="Arial" w:cs="Arial"/>
              <w:b/>
              <w:color w:val="C0C0C0"/>
              <w:sz w:val="16"/>
              <w:szCs w:val="16"/>
            </w:rPr>
          </w:pPr>
          <w:r w:rsidRPr="000066CD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0066CD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0066CD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noProof/>
              <w:sz w:val="20"/>
              <w:szCs w:val="20"/>
            </w:rPr>
            <w:t>8</w:t>
          </w:r>
          <w:r w:rsidRPr="000066CD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09154760" w14:textId="77777777" w:rsidR="003311B9" w:rsidRDefault="003311B9" w:rsidP="00572A9B">
    <w:pPr>
      <w:pStyle w:val="NormalWeb"/>
      <w:spacing w:before="0" w:beforeAutospacing="0" w:after="0"/>
    </w:pPr>
    <w:r>
      <w:rPr>
        <w:rFonts w:ascii="Arial" w:hAnsi="Arial" w:cs="Arial"/>
        <w:color w:val="C0C0C0"/>
        <w:sz w:val="16"/>
        <w:szCs w:val="16"/>
      </w:rPr>
      <w:t>MSI v5.0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79"/>
      <w:gridCol w:w="4960"/>
      <w:gridCol w:w="1721"/>
    </w:tblGrid>
    <w:tr w:rsidR="003311B9" w14:paraId="6E690547" w14:textId="77777777" w:rsidTr="00040C3D">
      <w:trPr>
        <w:cantSplit/>
        <w:trHeight w:val="170"/>
      </w:trPr>
      <w:tc>
        <w:tcPr>
          <w:tcW w:w="2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495DAAFB" w14:textId="77777777" w:rsidR="003311B9" w:rsidRPr="00473D8E" w:rsidRDefault="003311B9" w:rsidP="00040C3D">
          <w:pPr>
            <w:snapToGrid w:val="0"/>
            <w:jc w:val="center"/>
            <w:rPr>
              <w:rFonts w:ascii="Arial" w:hAnsi="Arial"/>
              <w:b/>
              <w:bCs/>
              <w:sz w:val="20"/>
            </w:rPr>
          </w:pPr>
          <w:r w:rsidRPr="00473D8E">
            <w:rPr>
              <w:rFonts w:ascii="Arial" w:hAnsi="Arial"/>
              <w:b/>
              <w:bCs/>
              <w:sz w:val="20"/>
            </w:rPr>
            <w:t>PRTI</w:t>
          </w:r>
          <w:r w:rsidRPr="00473D8E">
            <w:rPr>
              <w:rFonts w:ascii="Arial" w:hAnsi="Arial"/>
              <w:b/>
              <w:bCs/>
              <w:color w:val="0000FF"/>
              <w:sz w:val="20"/>
            </w:rPr>
            <w:t>/&lt;Gerência&gt;</w:t>
          </w:r>
        </w:p>
      </w:tc>
      <w:tc>
        <w:tcPr>
          <w:tcW w:w="49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9752C36" w14:textId="77777777" w:rsidR="003311B9" w:rsidRPr="00473D8E" w:rsidRDefault="003311B9" w:rsidP="00040C3D">
          <w:pPr>
            <w:snapToGrid w:val="0"/>
            <w:jc w:val="center"/>
            <w:rPr>
              <w:rFonts w:ascii="Arial" w:hAnsi="Arial"/>
              <w:b/>
              <w:color w:val="0000FF"/>
              <w:sz w:val="20"/>
            </w:rPr>
          </w:pPr>
          <w:r w:rsidRPr="00473D8E">
            <w:rPr>
              <w:rFonts w:ascii="Arial" w:hAnsi="Arial"/>
              <w:b/>
              <w:color w:val="0000FF"/>
              <w:sz w:val="20"/>
            </w:rPr>
            <w:t>&lt;Sigla do Projeto&gt;</w:t>
          </w:r>
        </w:p>
      </w:tc>
      <w:tc>
        <w:tcPr>
          <w:tcW w:w="17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F2DE2F8" w14:textId="77777777" w:rsidR="003311B9" w:rsidRPr="00473D8E" w:rsidRDefault="003311B9" w:rsidP="00040C3D">
          <w:pPr>
            <w:pStyle w:val="Footer"/>
            <w:tabs>
              <w:tab w:val="clear" w:pos="4818"/>
              <w:tab w:val="clear" w:pos="9637"/>
              <w:tab w:val="left" w:pos="420"/>
              <w:tab w:val="center" w:pos="1047"/>
              <w:tab w:val="center" w:pos="4252"/>
              <w:tab w:val="right" w:pos="8504"/>
            </w:tabs>
            <w:snapToGrid w:val="0"/>
            <w:jc w:val="center"/>
            <w:rPr>
              <w:rFonts w:ascii="Arial" w:hAnsi="Arial"/>
              <w:b/>
              <w:color w:val="C0C0C0"/>
              <w:sz w:val="16"/>
              <w:szCs w:val="16"/>
            </w:rPr>
          </w:pPr>
          <w:r w:rsidRPr="00473D8E">
            <w:rPr>
              <w:rFonts w:ascii="Arial" w:hAnsi="Arial"/>
              <w:b/>
              <w:sz w:val="20"/>
              <w:szCs w:val="20"/>
            </w:rPr>
            <w:t>Página</w:t>
          </w:r>
          <w:r w:rsidRPr="00473D8E">
            <w:rPr>
              <w:rFonts w:ascii="Arial" w:hAnsi="Arial" w:cs="Arial"/>
              <w:b/>
              <w:sz w:val="20"/>
              <w:szCs w:val="20"/>
            </w:rPr>
            <w:t>:</w:t>
          </w:r>
          <w:r w:rsidRPr="00473D8E">
            <w:rPr>
              <w:rFonts w:cs="Arial"/>
              <w:b/>
              <w:sz w:val="20"/>
              <w:szCs w:val="20"/>
            </w:rPr>
            <w:fldChar w:fldCharType="begin"/>
          </w:r>
          <w:r w:rsidRPr="00473D8E">
            <w:rPr>
              <w:rFonts w:cs="Arial"/>
              <w:b/>
              <w:sz w:val="20"/>
              <w:szCs w:val="20"/>
            </w:rPr>
            <w:instrText xml:space="preserve"> PAGE </w:instrText>
          </w:r>
          <w:r w:rsidRPr="00473D8E">
            <w:rPr>
              <w:rFonts w:cs="Arial"/>
              <w:b/>
              <w:sz w:val="20"/>
              <w:szCs w:val="20"/>
            </w:rPr>
            <w:fldChar w:fldCharType="separate"/>
          </w:r>
          <w:r>
            <w:rPr>
              <w:rFonts w:cs="Arial"/>
              <w:b/>
              <w:noProof/>
              <w:sz w:val="20"/>
              <w:szCs w:val="20"/>
            </w:rPr>
            <w:t>3</w:t>
          </w:r>
          <w:r w:rsidRPr="00473D8E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4DFC760B" w14:textId="77777777" w:rsidR="003311B9" w:rsidRPr="001A6BC4" w:rsidRDefault="003311B9" w:rsidP="007B19EF">
    <w:pPr>
      <w:pStyle w:val="NormalWeb"/>
      <w:spacing w:before="0" w:beforeAutospacing="0" w:after="0"/>
    </w:pPr>
    <w:r>
      <w:rPr>
        <w:rFonts w:ascii="Arial" w:hAnsi="Arial" w:cs="Arial"/>
        <w:color w:val="C0C0C0"/>
        <w:sz w:val="16"/>
        <w:szCs w:val="16"/>
      </w:rPr>
      <w:t>Form 16.11.2009 – V1.1.1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E25D4" w14:textId="77777777" w:rsidR="00BA1633" w:rsidRDefault="00BA1633">
      <w:r>
        <w:separator/>
      </w:r>
    </w:p>
  </w:footnote>
  <w:footnote w:type="continuationSeparator" w:id="0">
    <w:p w14:paraId="13068D70" w14:textId="77777777" w:rsidR="00BA1633" w:rsidRDefault="00BA1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8FB08" w14:textId="77777777" w:rsidR="00D121CC" w:rsidRDefault="00D121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8"/>
      <w:gridCol w:w="5142"/>
      <w:gridCol w:w="2020"/>
    </w:tblGrid>
    <w:tr w:rsidR="003311B9" w:rsidRPr="00C569DF" w14:paraId="4459F7B6" w14:textId="77777777" w:rsidTr="00091433">
      <w:trPr>
        <w:cantSplit/>
        <w:trHeight w:hRule="exact" w:val="572"/>
      </w:trPr>
      <w:tc>
        <w:tcPr>
          <w:tcW w:w="1047" w:type="pct"/>
          <w:vMerge w:val="restart"/>
          <w:vAlign w:val="center"/>
        </w:tcPr>
        <w:p w14:paraId="22FB98B3" w14:textId="77777777" w:rsidR="003311B9" w:rsidRPr="005D473D" w:rsidRDefault="003311B9" w:rsidP="00F6161E">
          <w:pPr>
            <w:pStyle w:val="Header"/>
            <w:tabs>
              <w:tab w:val="clear" w:pos="4818"/>
              <w:tab w:val="clear" w:pos="9637"/>
              <w:tab w:val="center" w:pos="4252"/>
              <w:tab w:val="right" w:pos="8504"/>
            </w:tabs>
            <w:snapToGrid w:val="0"/>
            <w:ind w:left="-68" w:right="-57"/>
            <w:jc w:val="center"/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  <w:p w14:paraId="291DD129" w14:textId="687E888A" w:rsidR="003311B9" w:rsidRPr="005D473D" w:rsidRDefault="003311B9" w:rsidP="00F6161E">
          <w:pPr>
            <w:jc w:val="center"/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  <w:p w14:paraId="77EDEC54" w14:textId="77777777" w:rsidR="003311B9" w:rsidRPr="005D473D" w:rsidRDefault="003311B9" w:rsidP="00F6161E">
          <w:pPr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</w:tc>
      <w:tc>
        <w:tcPr>
          <w:tcW w:w="2838" w:type="pct"/>
          <w:vMerge w:val="restart"/>
          <w:vAlign w:val="center"/>
        </w:tcPr>
        <w:p w14:paraId="7D905BEE" w14:textId="77777777" w:rsidR="003311B9" w:rsidRPr="00E42B26" w:rsidRDefault="003311B9" w:rsidP="00F6161E">
          <w:pPr>
            <w:pStyle w:val="QualidadeCapaTitulos"/>
            <w:spacing w:line="360" w:lineRule="auto"/>
            <w:jc w:val="center"/>
            <w:rPr>
              <w:rFonts w:cs="Arial"/>
              <w:b/>
              <w:bCs/>
              <w:sz w:val="20"/>
              <w:szCs w:val="20"/>
            </w:rPr>
          </w:pPr>
          <w:r w:rsidRPr="00413702">
            <w:rPr>
              <w:rFonts w:cs="Arial"/>
              <w:b/>
              <w:bCs/>
              <w:sz w:val="24"/>
              <w:szCs w:val="20"/>
            </w:rPr>
            <w:t>Documento de Visão</w:t>
          </w:r>
        </w:p>
      </w:tc>
      <w:tc>
        <w:tcPr>
          <w:tcW w:w="1115" w:type="pct"/>
          <w:vAlign w:val="center"/>
        </w:tcPr>
        <w:p w14:paraId="2623BEC3" w14:textId="58D0B2CB" w:rsidR="003311B9" w:rsidRPr="00D91E32" w:rsidRDefault="003311B9" w:rsidP="00F6161E">
          <w:pPr>
            <w:spacing w:line="36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</w:tr>
    <w:tr w:rsidR="003311B9" w:rsidRPr="00C569DF" w14:paraId="061E4C66" w14:textId="77777777" w:rsidTr="00091433">
      <w:trPr>
        <w:cantSplit/>
        <w:trHeight w:val="251"/>
      </w:trPr>
      <w:tc>
        <w:tcPr>
          <w:tcW w:w="1047" w:type="pct"/>
          <w:vMerge/>
          <w:vAlign w:val="center"/>
        </w:tcPr>
        <w:p w14:paraId="4A80D5C9" w14:textId="77777777" w:rsidR="003311B9" w:rsidRPr="00C569DF" w:rsidRDefault="003311B9" w:rsidP="00F6161E">
          <w:pPr>
            <w:rPr>
              <w:rFonts w:ascii="Arial" w:hAnsi="Arial" w:cs="Arial"/>
            </w:rPr>
          </w:pPr>
        </w:p>
      </w:tc>
      <w:tc>
        <w:tcPr>
          <w:tcW w:w="2838" w:type="pct"/>
          <w:vMerge/>
          <w:vAlign w:val="center"/>
        </w:tcPr>
        <w:p w14:paraId="4B966399" w14:textId="77777777" w:rsidR="003311B9" w:rsidRPr="00E42B26" w:rsidRDefault="003311B9" w:rsidP="00F6161E">
          <w:pPr>
            <w:spacing w:line="36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115" w:type="pct"/>
          <w:vAlign w:val="center"/>
        </w:tcPr>
        <w:p w14:paraId="6377CDC8" w14:textId="041716E4" w:rsidR="003311B9" w:rsidRPr="007A54EE" w:rsidRDefault="003311B9" w:rsidP="00F6161E">
          <w:pPr>
            <w:spacing w:line="360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Versão </w:t>
          </w:r>
          <w:r w:rsidR="00757A9C"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>
            <w:rPr>
              <w:rFonts w:ascii="Arial" w:hAnsi="Arial" w:cs="Arial"/>
              <w:b/>
              <w:sz w:val="20"/>
              <w:szCs w:val="20"/>
            </w:rPr>
            <w:t>.0</w:t>
          </w:r>
        </w:p>
      </w:tc>
    </w:tr>
  </w:tbl>
  <w:p w14:paraId="53659741" w14:textId="77777777" w:rsidR="003311B9" w:rsidRDefault="003311B9" w:rsidP="00411E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DCB" w14:textId="77777777" w:rsidR="00D121CC" w:rsidRDefault="00D121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QualidadeMarcadores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pStyle w:val="QualidadeMarcadores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9A4F44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B595A"/>
    <w:multiLevelType w:val="hybridMultilevel"/>
    <w:tmpl w:val="1CBA8FB0"/>
    <w:lvl w:ilvl="0" w:tplc="F7BA243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A43B5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46DCF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626F7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264AA"/>
    <w:multiLevelType w:val="hybridMultilevel"/>
    <w:tmpl w:val="1CBA8FB0"/>
    <w:lvl w:ilvl="0" w:tplc="F7BA243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96FBC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023FE"/>
    <w:multiLevelType w:val="hybridMultilevel"/>
    <w:tmpl w:val="EA229C60"/>
    <w:lvl w:ilvl="0" w:tplc="B9BE2550">
      <w:start w:val="1"/>
      <w:numFmt w:val="lowerLetter"/>
      <w:lvlText w:val="%1."/>
      <w:lvlJc w:val="left"/>
      <w:pPr>
        <w:ind w:left="82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540" w:hanging="360"/>
      </w:pPr>
    </w:lvl>
    <w:lvl w:ilvl="2" w:tplc="0416001B">
      <w:start w:val="1"/>
      <w:numFmt w:val="lowerRoman"/>
      <w:lvlText w:val="%3."/>
      <w:lvlJc w:val="right"/>
      <w:pPr>
        <w:ind w:left="2260" w:hanging="180"/>
      </w:pPr>
    </w:lvl>
    <w:lvl w:ilvl="3" w:tplc="0416000F">
      <w:start w:val="1"/>
      <w:numFmt w:val="decimal"/>
      <w:lvlText w:val="%4."/>
      <w:lvlJc w:val="left"/>
      <w:pPr>
        <w:ind w:left="2980" w:hanging="360"/>
      </w:pPr>
    </w:lvl>
    <w:lvl w:ilvl="4" w:tplc="04160019">
      <w:start w:val="1"/>
      <w:numFmt w:val="lowerLetter"/>
      <w:lvlText w:val="%5."/>
      <w:lvlJc w:val="left"/>
      <w:pPr>
        <w:ind w:left="3700" w:hanging="360"/>
      </w:pPr>
    </w:lvl>
    <w:lvl w:ilvl="5" w:tplc="0416001B">
      <w:start w:val="1"/>
      <w:numFmt w:val="lowerRoman"/>
      <w:lvlText w:val="%6."/>
      <w:lvlJc w:val="right"/>
      <w:pPr>
        <w:ind w:left="4420" w:hanging="180"/>
      </w:pPr>
    </w:lvl>
    <w:lvl w:ilvl="6" w:tplc="0416000F">
      <w:start w:val="1"/>
      <w:numFmt w:val="decimal"/>
      <w:lvlText w:val="%7."/>
      <w:lvlJc w:val="left"/>
      <w:pPr>
        <w:ind w:left="5140" w:hanging="360"/>
      </w:pPr>
    </w:lvl>
    <w:lvl w:ilvl="7" w:tplc="04160019">
      <w:start w:val="1"/>
      <w:numFmt w:val="lowerLetter"/>
      <w:lvlText w:val="%8."/>
      <w:lvlJc w:val="left"/>
      <w:pPr>
        <w:ind w:left="5860" w:hanging="360"/>
      </w:pPr>
    </w:lvl>
    <w:lvl w:ilvl="8" w:tplc="0416001B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268F6358"/>
    <w:multiLevelType w:val="multilevel"/>
    <w:tmpl w:val="76CAAED2"/>
    <w:lvl w:ilvl="0">
      <w:start w:val="1"/>
      <w:numFmt w:val="decimal"/>
      <w:pStyle w:val="QualidadeTitulo1"/>
      <w:lvlText w:val=" %1 "/>
      <w:lvlJc w:val="left"/>
      <w:pPr>
        <w:tabs>
          <w:tab w:val="num" w:pos="505"/>
        </w:tabs>
        <w:ind w:left="505" w:hanging="363"/>
      </w:pPr>
      <w:rPr>
        <w:rFonts w:hint="default"/>
      </w:rPr>
    </w:lvl>
    <w:lvl w:ilvl="1">
      <w:start w:val="1"/>
      <w:numFmt w:val="decimal"/>
      <w:pStyle w:val="Heading2"/>
      <w:lvlText w:val=" %1.%2 "/>
      <w:lvlJc w:val="left"/>
      <w:pPr>
        <w:tabs>
          <w:tab w:val="num" w:pos="363"/>
        </w:tabs>
        <w:ind w:left="363" w:hanging="79"/>
      </w:pPr>
      <w:rPr>
        <w:rFonts w:hint="default"/>
      </w:rPr>
    </w:lvl>
    <w:lvl w:ilvl="2">
      <w:start w:val="1"/>
      <w:numFmt w:val="decimal"/>
      <w:pStyle w:val="Heading3"/>
      <w:lvlText w:val=" %1.%2.%3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3"/>
        </w:tabs>
        <w:ind w:left="363" w:hanging="363"/>
      </w:pPr>
      <w:rPr>
        <w:rFonts w:hint="default"/>
      </w:rPr>
    </w:lvl>
  </w:abstractNum>
  <w:abstractNum w:abstractNumId="11" w15:restartNumberingAfterBreak="0">
    <w:nsid w:val="2FD36086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3715A"/>
    <w:multiLevelType w:val="hybridMultilevel"/>
    <w:tmpl w:val="B646132E"/>
    <w:lvl w:ilvl="0" w:tplc="755E17E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EF%1"/>
      <w:lvlJc w:val="left"/>
      <w:pPr>
        <w:ind w:left="1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E3329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D52C6"/>
    <w:multiLevelType w:val="hybridMultilevel"/>
    <w:tmpl w:val="B5D66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D7EBA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C3FB3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50F8C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F1B6F"/>
    <w:multiLevelType w:val="hybridMultilevel"/>
    <w:tmpl w:val="62D2766A"/>
    <w:lvl w:ilvl="0" w:tplc="0416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9" w15:restartNumberingAfterBreak="0">
    <w:nsid w:val="5B3415A2"/>
    <w:multiLevelType w:val="hybridMultilevel"/>
    <w:tmpl w:val="4F107DB6"/>
    <w:lvl w:ilvl="0" w:tplc="48B6F7AA">
      <w:start w:val="34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B33D0"/>
    <w:multiLevelType w:val="hybridMultilevel"/>
    <w:tmpl w:val="DC264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80A0B"/>
    <w:multiLevelType w:val="hybridMultilevel"/>
    <w:tmpl w:val="DC30A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6437F"/>
    <w:multiLevelType w:val="hybridMultilevel"/>
    <w:tmpl w:val="672ED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E4DE2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B7E3C"/>
    <w:multiLevelType w:val="hybridMultilevel"/>
    <w:tmpl w:val="1F2C238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8"/>
  </w:num>
  <w:num w:numId="4">
    <w:abstractNumId w:val="24"/>
  </w:num>
  <w:num w:numId="5">
    <w:abstractNumId w:val="3"/>
  </w:num>
  <w:num w:numId="6">
    <w:abstractNumId w:val="14"/>
  </w:num>
  <w:num w:numId="7">
    <w:abstractNumId w:val="5"/>
  </w:num>
  <w:num w:numId="8">
    <w:abstractNumId w:val="12"/>
  </w:num>
  <w:num w:numId="9">
    <w:abstractNumId w:val="19"/>
  </w:num>
  <w:num w:numId="10">
    <w:abstractNumId w:val="8"/>
  </w:num>
  <w:num w:numId="11">
    <w:abstractNumId w:val="17"/>
  </w:num>
  <w:num w:numId="12">
    <w:abstractNumId w:val="16"/>
  </w:num>
  <w:num w:numId="13">
    <w:abstractNumId w:val="2"/>
  </w:num>
  <w:num w:numId="14">
    <w:abstractNumId w:val="7"/>
  </w:num>
  <w:num w:numId="15">
    <w:abstractNumId w:val="4"/>
  </w:num>
  <w:num w:numId="16">
    <w:abstractNumId w:val="15"/>
  </w:num>
  <w:num w:numId="17">
    <w:abstractNumId w:val="13"/>
  </w:num>
  <w:num w:numId="18">
    <w:abstractNumId w:val="6"/>
  </w:num>
  <w:num w:numId="19">
    <w:abstractNumId w:val="11"/>
  </w:num>
  <w:num w:numId="20">
    <w:abstractNumId w:val="23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22"/>
  </w:num>
  <w:num w:numId="24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1E"/>
    <w:rsid w:val="00000BE2"/>
    <w:rsid w:val="000013AC"/>
    <w:rsid w:val="00005010"/>
    <w:rsid w:val="00005517"/>
    <w:rsid w:val="000066CD"/>
    <w:rsid w:val="000141EE"/>
    <w:rsid w:val="000142B4"/>
    <w:rsid w:val="0002055F"/>
    <w:rsid w:val="00023E0D"/>
    <w:rsid w:val="000243D8"/>
    <w:rsid w:val="000303CF"/>
    <w:rsid w:val="00031E6D"/>
    <w:rsid w:val="00032967"/>
    <w:rsid w:val="00033A1A"/>
    <w:rsid w:val="00035AE1"/>
    <w:rsid w:val="00040C3D"/>
    <w:rsid w:val="000419B1"/>
    <w:rsid w:val="00043A9B"/>
    <w:rsid w:val="00044C96"/>
    <w:rsid w:val="00045B82"/>
    <w:rsid w:val="00051C4E"/>
    <w:rsid w:val="0005269E"/>
    <w:rsid w:val="000526CC"/>
    <w:rsid w:val="00054C31"/>
    <w:rsid w:val="00056231"/>
    <w:rsid w:val="00056297"/>
    <w:rsid w:val="000574FA"/>
    <w:rsid w:val="00060041"/>
    <w:rsid w:val="00062657"/>
    <w:rsid w:val="00065A01"/>
    <w:rsid w:val="000721B7"/>
    <w:rsid w:val="000739B7"/>
    <w:rsid w:val="00074155"/>
    <w:rsid w:val="00075991"/>
    <w:rsid w:val="00075C78"/>
    <w:rsid w:val="000760A6"/>
    <w:rsid w:val="0007725B"/>
    <w:rsid w:val="00077392"/>
    <w:rsid w:val="00077706"/>
    <w:rsid w:val="0008122B"/>
    <w:rsid w:val="000878BA"/>
    <w:rsid w:val="00090B9F"/>
    <w:rsid w:val="00091433"/>
    <w:rsid w:val="00097394"/>
    <w:rsid w:val="000B3E27"/>
    <w:rsid w:val="000B669D"/>
    <w:rsid w:val="000B79DD"/>
    <w:rsid w:val="000C120C"/>
    <w:rsid w:val="000C2445"/>
    <w:rsid w:val="000C4604"/>
    <w:rsid w:val="000C5685"/>
    <w:rsid w:val="000C6FD5"/>
    <w:rsid w:val="000D1732"/>
    <w:rsid w:val="000D26B8"/>
    <w:rsid w:val="000D26DE"/>
    <w:rsid w:val="000D3589"/>
    <w:rsid w:val="000D39CF"/>
    <w:rsid w:val="000D762B"/>
    <w:rsid w:val="000E05A9"/>
    <w:rsid w:val="000E1721"/>
    <w:rsid w:val="000E2266"/>
    <w:rsid w:val="000E44CF"/>
    <w:rsid w:val="000E5509"/>
    <w:rsid w:val="000E64BB"/>
    <w:rsid w:val="000E718D"/>
    <w:rsid w:val="000E7B24"/>
    <w:rsid w:val="000F056D"/>
    <w:rsid w:val="000F19A1"/>
    <w:rsid w:val="000F3667"/>
    <w:rsid w:val="000F37CF"/>
    <w:rsid w:val="000F72E7"/>
    <w:rsid w:val="00104FC8"/>
    <w:rsid w:val="00117035"/>
    <w:rsid w:val="001175D0"/>
    <w:rsid w:val="00121E65"/>
    <w:rsid w:val="001233B4"/>
    <w:rsid w:val="00125905"/>
    <w:rsid w:val="00127046"/>
    <w:rsid w:val="00127F02"/>
    <w:rsid w:val="0013177A"/>
    <w:rsid w:val="001321ED"/>
    <w:rsid w:val="00133083"/>
    <w:rsid w:val="00135059"/>
    <w:rsid w:val="0014046D"/>
    <w:rsid w:val="00141453"/>
    <w:rsid w:val="0014725A"/>
    <w:rsid w:val="00152132"/>
    <w:rsid w:val="001605B5"/>
    <w:rsid w:val="00161BAC"/>
    <w:rsid w:val="00165903"/>
    <w:rsid w:val="00165A9B"/>
    <w:rsid w:val="0016610D"/>
    <w:rsid w:val="00170422"/>
    <w:rsid w:val="001726B3"/>
    <w:rsid w:val="00172E89"/>
    <w:rsid w:val="00174B9E"/>
    <w:rsid w:val="00176452"/>
    <w:rsid w:val="00193779"/>
    <w:rsid w:val="001967CB"/>
    <w:rsid w:val="00196890"/>
    <w:rsid w:val="001A0D16"/>
    <w:rsid w:val="001A196C"/>
    <w:rsid w:val="001A3598"/>
    <w:rsid w:val="001A5D7A"/>
    <w:rsid w:val="001A6BC4"/>
    <w:rsid w:val="001B3411"/>
    <w:rsid w:val="001B411B"/>
    <w:rsid w:val="001B6B95"/>
    <w:rsid w:val="001B7A5E"/>
    <w:rsid w:val="001B7D80"/>
    <w:rsid w:val="001C592C"/>
    <w:rsid w:val="001D2ACC"/>
    <w:rsid w:val="001D3E4A"/>
    <w:rsid w:val="001D465C"/>
    <w:rsid w:val="001D5987"/>
    <w:rsid w:val="001E04F2"/>
    <w:rsid w:val="001E1D5D"/>
    <w:rsid w:val="001E23A3"/>
    <w:rsid w:val="001E55F7"/>
    <w:rsid w:val="001E7D52"/>
    <w:rsid w:val="001F063D"/>
    <w:rsid w:val="001F65EB"/>
    <w:rsid w:val="0020268D"/>
    <w:rsid w:val="00202DB4"/>
    <w:rsid w:val="0020611B"/>
    <w:rsid w:val="00207389"/>
    <w:rsid w:val="00212622"/>
    <w:rsid w:val="00223D4D"/>
    <w:rsid w:val="0022518B"/>
    <w:rsid w:val="00226B18"/>
    <w:rsid w:val="0022736D"/>
    <w:rsid w:val="002307FF"/>
    <w:rsid w:val="00235113"/>
    <w:rsid w:val="002375AA"/>
    <w:rsid w:val="00237661"/>
    <w:rsid w:val="00246DD0"/>
    <w:rsid w:val="002508D0"/>
    <w:rsid w:val="00252AB1"/>
    <w:rsid w:val="0025384F"/>
    <w:rsid w:val="00254E13"/>
    <w:rsid w:val="00256BD3"/>
    <w:rsid w:val="002602C3"/>
    <w:rsid w:val="0026423A"/>
    <w:rsid w:val="00264B1B"/>
    <w:rsid w:val="00273D4D"/>
    <w:rsid w:val="002741F1"/>
    <w:rsid w:val="00274C42"/>
    <w:rsid w:val="00275358"/>
    <w:rsid w:val="00277EA3"/>
    <w:rsid w:val="002812F0"/>
    <w:rsid w:val="0028216D"/>
    <w:rsid w:val="002913EB"/>
    <w:rsid w:val="00292795"/>
    <w:rsid w:val="00292FFB"/>
    <w:rsid w:val="00296BCA"/>
    <w:rsid w:val="002A0DF3"/>
    <w:rsid w:val="002A0FAC"/>
    <w:rsid w:val="002A1048"/>
    <w:rsid w:val="002A5E3D"/>
    <w:rsid w:val="002B1E9A"/>
    <w:rsid w:val="002B3A31"/>
    <w:rsid w:val="002C4C3D"/>
    <w:rsid w:val="002C7FAE"/>
    <w:rsid w:val="002D031F"/>
    <w:rsid w:val="002D151F"/>
    <w:rsid w:val="002D4924"/>
    <w:rsid w:val="002D4C81"/>
    <w:rsid w:val="002D7B99"/>
    <w:rsid w:val="002E2E77"/>
    <w:rsid w:val="002E3FCA"/>
    <w:rsid w:val="002E7C82"/>
    <w:rsid w:val="002F2BC6"/>
    <w:rsid w:val="002F3637"/>
    <w:rsid w:val="002F5956"/>
    <w:rsid w:val="002F7C27"/>
    <w:rsid w:val="002F7F12"/>
    <w:rsid w:val="00301A3C"/>
    <w:rsid w:val="003041CE"/>
    <w:rsid w:val="003045E0"/>
    <w:rsid w:val="00305CB9"/>
    <w:rsid w:val="00311671"/>
    <w:rsid w:val="003125A6"/>
    <w:rsid w:val="003154DD"/>
    <w:rsid w:val="0031629E"/>
    <w:rsid w:val="00322416"/>
    <w:rsid w:val="0032435B"/>
    <w:rsid w:val="00325E8F"/>
    <w:rsid w:val="00327610"/>
    <w:rsid w:val="003279EC"/>
    <w:rsid w:val="003311B9"/>
    <w:rsid w:val="003402CC"/>
    <w:rsid w:val="003403EF"/>
    <w:rsid w:val="0034129D"/>
    <w:rsid w:val="00342A85"/>
    <w:rsid w:val="003443D9"/>
    <w:rsid w:val="003467B8"/>
    <w:rsid w:val="00347036"/>
    <w:rsid w:val="00357997"/>
    <w:rsid w:val="00357DE8"/>
    <w:rsid w:val="003601E2"/>
    <w:rsid w:val="00361726"/>
    <w:rsid w:val="00373027"/>
    <w:rsid w:val="00380F1F"/>
    <w:rsid w:val="0038333D"/>
    <w:rsid w:val="00386E5F"/>
    <w:rsid w:val="003871F8"/>
    <w:rsid w:val="003901E6"/>
    <w:rsid w:val="003907C7"/>
    <w:rsid w:val="00391500"/>
    <w:rsid w:val="0039206E"/>
    <w:rsid w:val="00392599"/>
    <w:rsid w:val="003A11D4"/>
    <w:rsid w:val="003A1A9F"/>
    <w:rsid w:val="003A1CF7"/>
    <w:rsid w:val="003A3BDA"/>
    <w:rsid w:val="003A65CC"/>
    <w:rsid w:val="003B015D"/>
    <w:rsid w:val="003C3959"/>
    <w:rsid w:val="003C4DD0"/>
    <w:rsid w:val="003C6910"/>
    <w:rsid w:val="003C7B16"/>
    <w:rsid w:val="003D1D7C"/>
    <w:rsid w:val="003D4B77"/>
    <w:rsid w:val="003D53A5"/>
    <w:rsid w:val="003D620C"/>
    <w:rsid w:val="003D7E4E"/>
    <w:rsid w:val="003E1181"/>
    <w:rsid w:val="003E4424"/>
    <w:rsid w:val="003E51E2"/>
    <w:rsid w:val="003F1A89"/>
    <w:rsid w:val="003F40A5"/>
    <w:rsid w:val="003F486F"/>
    <w:rsid w:val="00402125"/>
    <w:rsid w:val="004047CE"/>
    <w:rsid w:val="004067A1"/>
    <w:rsid w:val="004106DA"/>
    <w:rsid w:val="00411E6D"/>
    <w:rsid w:val="00413509"/>
    <w:rsid w:val="00413702"/>
    <w:rsid w:val="004145CA"/>
    <w:rsid w:val="004176E4"/>
    <w:rsid w:val="0042022F"/>
    <w:rsid w:val="00422665"/>
    <w:rsid w:val="00424A51"/>
    <w:rsid w:val="004253E9"/>
    <w:rsid w:val="0043283B"/>
    <w:rsid w:val="004339DE"/>
    <w:rsid w:val="004561EC"/>
    <w:rsid w:val="0045620E"/>
    <w:rsid w:val="00456279"/>
    <w:rsid w:val="004603E8"/>
    <w:rsid w:val="00463123"/>
    <w:rsid w:val="0046566B"/>
    <w:rsid w:val="0046626C"/>
    <w:rsid w:val="00473864"/>
    <w:rsid w:val="00473957"/>
    <w:rsid w:val="00473D8E"/>
    <w:rsid w:val="00474756"/>
    <w:rsid w:val="004811E8"/>
    <w:rsid w:val="00481A6F"/>
    <w:rsid w:val="004836C4"/>
    <w:rsid w:val="00490ACC"/>
    <w:rsid w:val="0049511D"/>
    <w:rsid w:val="00495DB2"/>
    <w:rsid w:val="004A2FD6"/>
    <w:rsid w:val="004A3802"/>
    <w:rsid w:val="004A3ADF"/>
    <w:rsid w:val="004B0ADC"/>
    <w:rsid w:val="004B31D9"/>
    <w:rsid w:val="004B3B6E"/>
    <w:rsid w:val="004B400B"/>
    <w:rsid w:val="004B4CFE"/>
    <w:rsid w:val="004B50DA"/>
    <w:rsid w:val="004C0A92"/>
    <w:rsid w:val="004C1F89"/>
    <w:rsid w:val="004C31FF"/>
    <w:rsid w:val="004C32CF"/>
    <w:rsid w:val="004D1479"/>
    <w:rsid w:val="004D6FB1"/>
    <w:rsid w:val="004E276D"/>
    <w:rsid w:val="004E4E52"/>
    <w:rsid w:val="004E531A"/>
    <w:rsid w:val="004F2F59"/>
    <w:rsid w:val="004F3BA6"/>
    <w:rsid w:val="004F6620"/>
    <w:rsid w:val="004F7C75"/>
    <w:rsid w:val="004F7FE5"/>
    <w:rsid w:val="00503407"/>
    <w:rsid w:val="005062A3"/>
    <w:rsid w:val="005065D7"/>
    <w:rsid w:val="00510016"/>
    <w:rsid w:val="00513382"/>
    <w:rsid w:val="00516A59"/>
    <w:rsid w:val="00521CBD"/>
    <w:rsid w:val="00522C9F"/>
    <w:rsid w:val="0052594D"/>
    <w:rsid w:val="005353FE"/>
    <w:rsid w:val="0053652B"/>
    <w:rsid w:val="0054132B"/>
    <w:rsid w:val="005437BC"/>
    <w:rsid w:val="00547A76"/>
    <w:rsid w:val="00555549"/>
    <w:rsid w:val="00560605"/>
    <w:rsid w:val="005608A1"/>
    <w:rsid w:val="005621FE"/>
    <w:rsid w:val="00567B2F"/>
    <w:rsid w:val="005704D6"/>
    <w:rsid w:val="00572322"/>
    <w:rsid w:val="00572A9B"/>
    <w:rsid w:val="005759A7"/>
    <w:rsid w:val="0057629C"/>
    <w:rsid w:val="00581879"/>
    <w:rsid w:val="005821C9"/>
    <w:rsid w:val="005837BA"/>
    <w:rsid w:val="0058386A"/>
    <w:rsid w:val="005865B2"/>
    <w:rsid w:val="00594ED8"/>
    <w:rsid w:val="005953AA"/>
    <w:rsid w:val="00597669"/>
    <w:rsid w:val="005A31B8"/>
    <w:rsid w:val="005A3BF9"/>
    <w:rsid w:val="005A49E1"/>
    <w:rsid w:val="005A6489"/>
    <w:rsid w:val="005B1FC1"/>
    <w:rsid w:val="005B27E7"/>
    <w:rsid w:val="005B6BDB"/>
    <w:rsid w:val="005C0AFC"/>
    <w:rsid w:val="005C0B22"/>
    <w:rsid w:val="005C748E"/>
    <w:rsid w:val="005D22D6"/>
    <w:rsid w:val="005D473D"/>
    <w:rsid w:val="005D7EA3"/>
    <w:rsid w:val="005E0E56"/>
    <w:rsid w:val="005E2F5D"/>
    <w:rsid w:val="005E3D5D"/>
    <w:rsid w:val="005E5A2E"/>
    <w:rsid w:val="005F3B91"/>
    <w:rsid w:val="005F4175"/>
    <w:rsid w:val="005F57C4"/>
    <w:rsid w:val="006031CC"/>
    <w:rsid w:val="0060676D"/>
    <w:rsid w:val="0060692E"/>
    <w:rsid w:val="00606A9D"/>
    <w:rsid w:val="006175AD"/>
    <w:rsid w:val="00627A0E"/>
    <w:rsid w:val="006331F8"/>
    <w:rsid w:val="00633EDC"/>
    <w:rsid w:val="006344A0"/>
    <w:rsid w:val="00640A7F"/>
    <w:rsid w:val="00646A52"/>
    <w:rsid w:val="00646E21"/>
    <w:rsid w:val="006535D9"/>
    <w:rsid w:val="00657682"/>
    <w:rsid w:val="00661CED"/>
    <w:rsid w:val="00671DB8"/>
    <w:rsid w:val="006735B4"/>
    <w:rsid w:val="0068067E"/>
    <w:rsid w:val="00682E02"/>
    <w:rsid w:val="006858EC"/>
    <w:rsid w:val="006868DF"/>
    <w:rsid w:val="00686ED6"/>
    <w:rsid w:val="00690EAF"/>
    <w:rsid w:val="00691A19"/>
    <w:rsid w:val="00692E32"/>
    <w:rsid w:val="00695316"/>
    <w:rsid w:val="00697338"/>
    <w:rsid w:val="006976FE"/>
    <w:rsid w:val="006A3193"/>
    <w:rsid w:val="006A39CD"/>
    <w:rsid w:val="006A70F0"/>
    <w:rsid w:val="006B4993"/>
    <w:rsid w:val="006B504F"/>
    <w:rsid w:val="006B6AF0"/>
    <w:rsid w:val="006C1184"/>
    <w:rsid w:val="006C2022"/>
    <w:rsid w:val="006C41AE"/>
    <w:rsid w:val="006C526A"/>
    <w:rsid w:val="006C66F6"/>
    <w:rsid w:val="006C7CE8"/>
    <w:rsid w:val="006D1DF0"/>
    <w:rsid w:val="006D2779"/>
    <w:rsid w:val="006D42B5"/>
    <w:rsid w:val="006D7659"/>
    <w:rsid w:val="006E15D5"/>
    <w:rsid w:val="006E5B4C"/>
    <w:rsid w:val="006E702C"/>
    <w:rsid w:val="006F1A9A"/>
    <w:rsid w:val="006F4B77"/>
    <w:rsid w:val="006F6735"/>
    <w:rsid w:val="006F7876"/>
    <w:rsid w:val="007034D1"/>
    <w:rsid w:val="0070384C"/>
    <w:rsid w:val="0070662C"/>
    <w:rsid w:val="00711ECC"/>
    <w:rsid w:val="00712ABB"/>
    <w:rsid w:val="00713DAA"/>
    <w:rsid w:val="00714140"/>
    <w:rsid w:val="00725188"/>
    <w:rsid w:val="00725249"/>
    <w:rsid w:val="0072552A"/>
    <w:rsid w:val="00732E84"/>
    <w:rsid w:val="007406C1"/>
    <w:rsid w:val="007438BA"/>
    <w:rsid w:val="00743C03"/>
    <w:rsid w:val="00745AC8"/>
    <w:rsid w:val="0074605A"/>
    <w:rsid w:val="007513C6"/>
    <w:rsid w:val="00755FE5"/>
    <w:rsid w:val="00757A9C"/>
    <w:rsid w:val="00757E7F"/>
    <w:rsid w:val="00765329"/>
    <w:rsid w:val="00766135"/>
    <w:rsid w:val="00766F0C"/>
    <w:rsid w:val="00767B1E"/>
    <w:rsid w:val="007713BE"/>
    <w:rsid w:val="00773205"/>
    <w:rsid w:val="00780300"/>
    <w:rsid w:val="007804DC"/>
    <w:rsid w:val="007809EC"/>
    <w:rsid w:val="007824E6"/>
    <w:rsid w:val="00783ED6"/>
    <w:rsid w:val="0078642A"/>
    <w:rsid w:val="00791FBB"/>
    <w:rsid w:val="00792542"/>
    <w:rsid w:val="007935BF"/>
    <w:rsid w:val="007947FD"/>
    <w:rsid w:val="007960AF"/>
    <w:rsid w:val="00796CFB"/>
    <w:rsid w:val="00796D68"/>
    <w:rsid w:val="007A07B0"/>
    <w:rsid w:val="007A2C6D"/>
    <w:rsid w:val="007A41D9"/>
    <w:rsid w:val="007A5E4A"/>
    <w:rsid w:val="007A67B2"/>
    <w:rsid w:val="007A749C"/>
    <w:rsid w:val="007A79B0"/>
    <w:rsid w:val="007A7E60"/>
    <w:rsid w:val="007B19EF"/>
    <w:rsid w:val="007B481A"/>
    <w:rsid w:val="007B5B0E"/>
    <w:rsid w:val="007B632D"/>
    <w:rsid w:val="007B681D"/>
    <w:rsid w:val="007B68F4"/>
    <w:rsid w:val="007B6AF4"/>
    <w:rsid w:val="007C4015"/>
    <w:rsid w:val="007C4CC9"/>
    <w:rsid w:val="007C5A14"/>
    <w:rsid w:val="007C6914"/>
    <w:rsid w:val="007D1EF0"/>
    <w:rsid w:val="007E377C"/>
    <w:rsid w:val="007E44E2"/>
    <w:rsid w:val="007E665A"/>
    <w:rsid w:val="007E700E"/>
    <w:rsid w:val="007F355E"/>
    <w:rsid w:val="007F3A9B"/>
    <w:rsid w:val="007F4025"/>
    <w:rsid w:val="007F43B4"/>
    <w:rsid w:val="00800999"/>
    <w:rsid w:val="0080184F"/>
    <w:rsid w:val="00803652"/>
    <w:rsid w:val="0080403C"/>
    <w:rsid w:val="00804BE3"/>
    <w:rsid w:val="008107A2"/>
    <w:rsid w:val="008111A8"/>
    <w:rsid w:val="00814D43"/>
    <w:rsid w:val="008154DC"/>
    <w:rsid w:val="00827BB8"/>
    <w:rsid w:val="00833417"/>
    <w:rsid w:val="00840201"/>
    <w:rsid w:val="00841283"/>
    <w:rsid w:val="00842D7D"/>
    <w:rsid w:val="00844F99"/>
    <w:rsid w:val="008456E3"/>
    <w:rsid w:val="00850D75"/>
    <w:rsid w:val="0086300C"/>
    <w:rsid w:val="008656C8"/>
    <w:rsid w:val="008662A6"/>
    <w:rsid w:val="00871EFB"/>
    <w:rsid w:val="00872551"/>
    <w:rsid w:val="008739AD"/>
    <w:rsid w:val="00875CE5"/>
    <w:rsid w:val="0087671D"/>
    <w:rsid w:val="00876E47"/>
    <w:rsid w:val="0088091B"/>
    <w:rsid w:val="008825E8"/>
    <w:rsid w:val="0088417B"/>
    <w:rsid w:val="008861AA"/>
    <w:rsid w:val="00886D5E"/>
    <w:rsid w:val="008874F8"/>
    <w:rsid w:val="008924CD"/>
    <w:rsid w:val="00896327"/>
    <w:rsid w:val="008A467D"/>
    <w:rsid w:val="008A65E1"/>
    <w:rsid w:val="008B2968"/>
    <w:rsid w:val="008B2BF5"/>
    <w:rsid w:val="008B3295"/>
    <w:rsid w:val="008B51FF"/>
    <w:rsid w:val="008B5802"/>
    <w:rsid w:val="008B7E6B"/>
    <w:rsid w:val="008C0282"/>
    <w:rsid w:val="008C07F5"/>
    <w:rsid w:val="008C3EB3"/>
    <w:rsid w:val="008D3BF6"/>
    <w:rsid w:val="008D5FC3"/>
    <w:rsid w:val="008E13C6"/>
    <w:rsid w:val="008E7302"/>
    <w:rsid w:val="008F19CF"/>
    <w:rsid w:val="008F1A43"/>
    <w:rsid w:val="008F4643"/>
    <w:rsid w:val="008F6164"/>
    <w:rsid w:val="008F763A"/>
    <w:rsid w:val="008F7989"/>
    <w:rsid w:val="0090074A"/>
    <w:rsid w:val="009014DB"/>
    <w:rsid w:val="00902892"/>
    <w:rsid w:val="00902D91"/>
    <w:rsid w:val="009063B3"/>
    <w:rsid w:val="00907A36"/>
    <w:rsid w:val="00907EFA"/>
    <w:rsid w:val="0091130A"/>
    <w:rsid w:val="00921648"/>
    <w:rsid w:val="00921A67"/>
    <w:rsid w:val="00922EC0"/>
    <w:rsid w:val="0092492E"/>
    <w:rsid w:val="00931404"/>
    <w:rsid w:val="00931435"/>
    <w:rsid w:val="00932AE7"/>
    <w:rsid w:val="00934BA3"/>
    <w:rsid w:val="0093529E"/>
    <w:rsid w:val="00936C39"/>
    <w:rsid w:val="0094057C"/>
    <w:rsid w:val="00942724"/>
    <w:rsid w:val="00944186"/>
    <w:rsid w:val="009448FD"/>
    <w:rsid w:val="00946451"/>
    <w:rsid w:val="00951D74"/>
    <w:rsid w:val="00952E69"/>
    <w:rsid w:val="00956359"/>
    <w:rsid w:val="00957C9B"/>
    <w:rsid w:val="009636C9"/>
    <w:rsid w:val="00964550"/>
    <w:rsid w:val="00966D27"/>
    <w:rsid w:val="00966DB5"/>
    <w:rsid w:val="0097280E"/>
    <w:rsid w:val="00974C3A"/>
    <w:rsid w:val="009763EE"/>
    <w:rsid w:val="00980874"/>
    <w:rsid w:val="0098194B"/>
    <w:rsid w:val="009827E6"/>
    <w:rsid w:val="00986A4F"/>
    <w:rsid w:val="009905E7"/>
    <w:rsid w:val="00994953"/>
    <w:rsid w:val="00996DD2"/>
    <w:rsid w:val="009A46D7"/>
    <w:rsid w:val="009A549B"/>
    <w:rsid w:val="009A5781"/>
    <w:rsid w:val="009B2084"/>
    <w:rsid w:val="009B4FFF"/>
    <w:rsid w:val="009B536E"/>
    <w:rsid w:val="009B5A0B"/>
    <w:rsid w:val="009C00D7"/>
    <w:rsid w:val="009C41A2"/>
    <w:rsid w:val="009C5A9A"/>
    <w:rsid w:val="009C7FC5"/>
    <w:rsid w:val="009D0F92"/>
    <w:rsid w:val="009D15E5"/>
    <w:rsid w:val="009D2166"/>
    <w:rsid w:val="009D4599"/>
    <w:rsid w:val="009E3C75"/>
    <w:rsid w:val="009E3D67"/>
    <w:rsid w:val="009E6141"/>
    <w:rsid w:val="009F14EA"/>
    <w:rsid w:val="009F3A2E"/>
    <w:rsid w:val="009F3D44"/>
    <w:rsid w:val="009F461F"/>
    <w:rsid w:val="009F4A7B"/>
    <w:rsid w:val="009F7FE7"/>
    <w:rsid w:val="00A03671"/>
    <w:rsid w:val="00A12678"/>
    <w:rsid w:val="00A12F57"/>
    <w:rsid w:val="00A16E13"/>
    <w:rsid w:val="00A174F6"/>
    <w:rsid w:val="00A211A1"/>
    <w:rsid w:val="00A2172A"/>
    <w:rsid w:val="00A2271B"/>
    <w:rsid w:val="00A3472E"/>
    <w:rsid w:val="00A404E4"/>
    <w:rsid w:val="00A40C4F"/>
    <w:rsid w:val="00A427D6"/>
    <w:rsid w:val="00A42818"/>
    <w:rsid w:val="00A46FF2"/>
    <w:rsid w:val="00A5315E"/>
    <w:rsid w:val="00A53395"/>
    <w:rsid w:val="00A53785"/>
    <w:rsid w:val="00A5714D"/>
    <w:rsid w:val="00A6274E"/>
    <w:rsid w:val="00A63241"/>
    <w:rsid w:val="00A6623E"/>
    <w:rsid w:val="00A72201"/>
    <w:rsid w:val="00A75457"/>
    <w:rsid w:val="00A76697"/>
    <w:rsid w:val="00A80D1C"/>
    <w:rsid w:val="00A81A76"/>
    <w:rsid w:val="00A8226B"/>
    <w:rsid w:val="00A84A63"/>
    <w:rsid w:val="00A8507D"/>
    <w:rsid w:val="00A8549A"/>
    <w:rsid w:val="00A85E1A"/>
    <w:rsid w:val="00A87D16"/>
    <w:rsid w:val="00A92959"/>
    <w:rsid w:val="00A94126"/>
    <w:rsid w:val="00A945AC"/>
    <w:rsid w:val="00A97A24"/>
    <w:rsid w:val="00AA0F3B"/>
    <w:rsid w:val="00AA0FD4"/>
    <w:rsid w:val="00AA3286"/>
    <w:rsid w:val="00AA526D"/>
    <w:rsid w:val="00AB34D0"/>
    <w:rsid w:val="00AB380D"/>
    <w:rsid w:val="00AB48C4"/>
    <w:rsid w:val="00AB6B2C"/>
    <w:rsid w:val="00AC3149"/>
    <w:rsid w:val="00AD046E"/>
    <w:rsid w:val="00AD153E"/>
    <w:rsid w:val="00AE1DFA"/>
    <w:rsid w:val="00AE3020"/>
    <w:rsid w:val="00AE4873"/>
    <w:rsid w:val="00AF0054"/>
    <w:rsid w:val="00AF35E3"/>
    <w:rsid w:val="00AF45CE"/>
    <w:rsid w:val="00AF5665"/>
    <w:rsid w:val="00B02538"/>
    <w:rsid w:val="00B07F9B"/>
    <w:rsid w:val="00B10CBD"/>
    <w:rsid w:val="00B13452"/>
    <w:rsid w:val="00B1516E"/>
    <w:rsid w:val="00B15937"/>
    <w:rsid w:val="00B16561"/>
    <w:rsid w:val="00B17507"/>
    <w:rsid w:val="00B23856"/>
    <w:rsid w:val="00B25C71"/>
    <w:rsid w:val="00B27D0B"/>
    <w:rsid w:val="00B30D88"/>
    <w:rsid w:val="00B32A3C"/>
    <w:rsid w:val="00B32F96"/>
    <w:rsid w:val="00B3370D"/>
    <w:rsid w:val="00B35F8A"/>
    <w:rsid w:val="00B405B9"/>
    <w:rsid w:val="00B40705"/>
    <w:rsid w:val="00B41165"/>
    <w:rsid w:val="00B41436"/>
    <w:rsid w:val="00B45CED"/>
    <w:rsid w:val="00B47115"/>
    <w:rsid w:val="00B54B76"/>
    <w:rsid w:val="00B60BB0"/>
    <w:rsid w:val="00B635F9"/>
    <w:rsid w:val="00B66C7F"/>
    <w:rsid w:val="00B679D5"/>
    <w:rsid w:val="00B71011"/>
    <w:rsid w:val="00B718C3"/>
    <w:rsid w:val="00B7424F"/>
    <w:rsid w:val="00B7444C"/>
    <w:rsid w:val="00B76F26"/>
    <w:rsid w:val="00B800C6"/>
    <w:rsid w:val="00B80932"/>
    <w:rsid w:val="00BA107B"/>
    <w:rsid w:val="00BA1585"/>
    <w:rsid w:val="00BA1633"/>
    <w:rsid w:val="00BA193A"/>
    <w:rsid w:val="00BA45ED"/>
    <w:rsid w:val="00BA474A"/>
    <w:rsid w:val="00BA6DE4"/>
    <w:rsid w:val="00BB33B4"/>
    <w:rsid w:val="00BB4EAF"/>
    <w:rsid w:val="00BB60DF"/>
    <w:rsid w:val="00BB7F50"/>
    <w:rsid w:val="00BC3616"/>
    <w:rsid w:val="00BC3B47"/>
    <w:rsid w:val="00BC495C"/>
    <w:rsid w:val="00BC5857"/>
    <w:rsid w:val="00BC7ED5"/>
    <w:rsid w:val="00BD21FF"/>
    <w:rsid w:val="00BD34EF"/>
    <w:rsid w:val="00BE4FAA"/>
    <w:rsid w:val="00BE633C"/>
    <w:rsid w:val="00BF5D30"/>
    <w:rsid w:val="00BF7BAB"/>
    <w:rsid w:val="00C00CAF"/>
    <w:rsid w:val="00C017C5"/>
    <w:rsid w:val="00C02B48"/>
    <w:rsid w:val="00C060B8"/>
    <w:rsid w:val="00C06DBC"/>
    <w:rsid w:val="00C108FE"/>
    <w:rsid w:val="00C20D74"/>
    <w:rsid w:val="00C211F2"/>
    <w:rsid w:val="00C245CC"/>
    <w:rsid w:val="00C258AA"/>
    <w:rsid w:val="00C31227"/>
    <w:rsid w:val="00C35E41"/>
    <w:rsid w:val="00C40842"/>
    <w:rsid w:val="00C4158D"/>
    <w:rsid w:val="00C46541"/>
    <w:rsid w:val="00C5102F"/>
    <w:rsid w:val="00C5134F"/>
    <w:rsid w:val="00C53B64"/>
    <w:rsid w:val="00C54A43"/>
    <w:rsid w:val="00C55227"/>
    <w:rsid w:val="00C56DA7"/>
    <w:rsid w:val="00C616FE"/>
    <w:rsid w:val="00C6259A"/>
    <w:rsid w:val="00C632EC"/>
    <w:rsid w:val="00C643C7"/>
    <w:rsid w:val="00C64986"/>
    <w:rsid w:val="00C7046E"/>
    <w:rsid w:val="00C746FE"/>
    <w:rsid w:val="00C8561F"/>
    <w:rsid w:val="00C85CAD"/>
    <w:rsid w:val="00C948D5"/>
    <w:rsid w:val="00C9546D"/>
    <w:rsid w:val="00CA0664"/>
    <w:rsid w:val="00CA0DD2"/>
    <w:rsid w:val="00CA1AAF"/>
    <w:rsid w:val="00CA1C06"/>
    <w:rsid w:val="00CA47D8"/>
    <w:rsid w:val="00CA5000"/>
    <w:rsid w:val="00CA7608"/>
    <w:rsid w:val="00CB082A"/>
    <w:rsid w:val="00CB5D17"/>
    <w:rsid w:val="00CB7E73"/>
    <w:rsid w:val="00CC3E84"/>
    <w:rsid w:val="00CC4D25"/>
    <w:rsid w:val="00CC5B1C"/>
    <w:rsid w:val="00CC7E83"/>
    <w:rsid w:val="00CD01F7"/>
    <w:rsid w:val="00CD1404"/>
    <w:rsid w:val="00CD3A58"/>
    <w:rsid w:val="00CE1912"/>
    <w:rsid w:val="00CE3DCC"/>
    <w:rsid w:val="00CE3E23"/>
    <w:rsid w:val="00CE49F7"/>
    <w:rsid w:val="00CE749C"/>
    <w:rsid w:val="00CF53B3"/>
    <w:rsid w:val="00CF6B35"/>
    <w:rsid w:val="00D015B3"/>
    <w:rsid w:val="00D01B20"/>
    <w:rsid w:val="00D02505"/>
    <w:rsid w:val="00D02B98"/>
    <w:rsid w:val="00D0621F"/>
    <w:rsid w:val="00D07027"/>
    <w:rsid w:val="00D07CC1"/>
    <w:rsid w:val="00D121CC"/>
    <w:rsid w:val="00D140DA"/>
    <w:rsid w:val="00D14BEC"/>
    <w:rsid w:val="00D25496"/>
    <w:rsid w:val="00D25D7F"/>
    <w:rsid w:val="00D26F0C"/>
    <w:rsid w:val="00D27E82"/>
    <w:rsid w:val="00D34789"/>
    <w:rsid w:val="00D35A6F"/>
    <w:rsid w:val="00D36EDB"/>
    <w:rsid w:val="00D42A3A"/>
    <w:rsid w:val="00D43164"/>
    <w:rsid w:val="00D436B8"/>
    <w:rsid w:val="00D47302"/>
    <w:rsid w:val="00D513A9"/>
    <w:rsid w:val="00D52D15"/>
    <w:rsid w:val="00D565D5"/>
    <w:rsid w:val="00D56F4D"/>
    <w:rsid w:val="00D57003"/>
    <w:rsid w:val="00D60B49"/>
    <w:rsid w:val="00D6503E"/>
    <w:rsid w:val="00D662BF"/>
    <w:rsid w:val="00D67A46"/>
    <w:rsid w:val="00D70048"/>
    <w:rsid w:val="00D70DEC"/>
    <w:rsid w:val="00D7229A"/>
    <w:rsid w:val="00D74A22"/>
    <w:rsid w:val="00D760A2"/>
    <w:rsid w:val="00D76714"/>
    <w:rsid w:val="00D76AD4"/>
    <w:rsid w:val="00D81245"/>
    <w:rsid w:val="00D8127F"/>
    <w:rsid w:val="00D85185"/>
    <w:rsid w:val="00D86487"/>
    <w:rsid w:val="00D91D26"/>
    <w:rsid w:val="00D93388"/>
    <w:rsid w:val="00D97051"/>
    <w:rsid w:val="00D97130"/>
    <w:rsid w:val="00D97CF8"/>
    <w:rsid w:val="00DA1FB8"/>
    <w:rsid w:val="00DA60CB"/>
    <w:rsid w:val="00DA62ED"/>
    <w:rsid w:val="00DB26DF"/>
    <w:rsid w:val="00DB3CF8"/>
    <w:rsid w:val="00DB4AA9"/>
    <w:rsid w:val="00DC0449"/>
    <w:rsid w:val="00DC20F5"/>
    <w:rsid w:val="00DC3653"/>
    <w:rsid w:val="00DC3C85"/>
    <w:rsid w:val="00DD398D"/>
    <w:rsid w:val="00DD6AC4"/>
    <w:rsid w:val="00DD6B3A"/>
    <w:rsid w:val="00DD7645"/>
    <w:rsid w:val="00DD7CF6"/>
    <w:rsid w:val="00DE1F76"/>
    <w:rsid w:val="00DE35F7"/>
    <w:rsid w:val="00DE4DCF"/>
    <w:rsid w:val="00DE5089"/>
    <w:rsid w:val="00DE5C3D"/>
    <w:rsid w:val="00DE5DC5"/>
    <w:rsid w:val="00DE6B2B"/>
    <w:rsid w:val="00DF00F6"/>
    <w:rsid w:val="00DF0E52"/>
    <w:rsid w:val="00DF13E0"/>
    <w:rsid w:val="00E00C20"/>
    <w:rsid w:val="00E13D82"/>
    <w:rsid w:val="00E165B6"/>
    <w:rsid w:val="00E20A6F"/>
    <w:rsid w:val="00E20D30"/>
    <w:rsid w:val="00E226B3"/>
    <w:rsid w:val="00E22F1C"/>
    <w:rsid w:val="00E22F7D"/>
    <w:rsid w:val="00E24CD2"/>
    <w:rsid w:val="00E25941"/>
    <w:rsid w:val="00E25A70"/>
    <w:rsid w:val="00E407CF"/>
    <w:rsid w:val="00E4095F"/>
    <w:rsid w:val="00E4132B"/>
    <w:rsid w:val="00E4509F"/>
    <w:rsid w:val="00E45191"/>
    <w:rsid w:val="00E4787E"/>
    <w:rsid w:val="00E512B4"/>
    <w:rsid w:val="00E51D34"/>
    <w:rsid w:val="00E528F7"/>
    <w:rsid w:val="00E55D31"/>
    <w:rsid w:val="00E56794"/>
    <w:rsid w:val="00E603DF"/>
    <w:rsid w:val="00E627FE"/>
    <w:rsid w:val="00E62F07"/>
    <w:rsid w:val="00E67128"/>
    <w:rsid w:val="00E750D5"/>
    <w:rsid w:val="00E76C13"/>
    <w:rsid w:val="00E77EB7"/>
    <w:rsid w:val="00E80D09"/>
    <w:rsid w:val="00E875F7"/>
    <w:rsid w:val="00E94E06"/>
    <w:rsid w:val="00E96EAF"/>
    <w:rsid w:val="00E9761D"/>
    <w:rsid w:val="00EA2FEF"/>
    <w:rsid w:val="00EB187C"/>
    <w:rsid w:val="00EB1F51"/>
    <w:rsid w:val="00EB376F"/>
    <w:rsid w:val="00EB4604"/>
    <w:rsid w:val="00EC02D7"/>
    <w:rsid w:val="00EC11A0"/>
    <w:rsid w:val="00EC7F21"/>
    <w:rsid w:val="00ED00E7"/>
    <w:rsid w:val="00ED0847"/>
    <w:rsid w:val="00ED2C0C"/>
    <w:rsid w:val="00ED3E9A"/>
    <w:rsid w:val="00ED57BF"/>
    <w:rsid w:val="00ED58D5"/>
    <w:rsid w:val="00ED5D34"/>
    <w:rsid w:val="00EE366B"/>
    <w:rsid w:val="00EE42D0"/>
    <w:rsid w:val="00EF1823"/>
    <w:rsid w:val="00EF49C8"/>
    <w:rsid w:val="00EF4EA7"/>
    <w:rsid w:val="00EF612F"/>
    <w:rsid w:val="00F01DBD"/>
    <w:rsid w:val="00F03519"/>
    <w:rsid w:val="00F06596"/>
    <w:rsid w:val="00F077E1"/>
    <w:rsid w:val="00F16B65"/>
    <w:rsid w:val="00F1720D"/>
    <w:rsid w:val="00F17ADE"/>
    <w:rsid w:val="00F20154"/>
    <w:rsid w:val="00F265F5"/>
    <w:rsid w:val="00F304D1"/>
    <w:rsid w:val="00F30BAD"/>
    <w:rsid w:val="00F34391"/>
    <w:rsid w:val="00F35448"/>
    <w:rsid w:val="00F377E2"/>
    <w:rsid w:val="00F449E6"/>
    <w:rsid w:val="00F51A81"/>
    <w:rsid w:val="00F53315"/>
    <w:rsid w:val="00F5434B"/>
    <w:rsid w:val="00F55652"/>
    <w:rsid w:val="00F55DD9"/>
    <w:rsid w:val="00F57794"/>
    <w:rsid w:val="00F57A93"/>
    <w:rsid w:val="00F57FCD"/>
    <w:rsid w:val="00F60674"/>
    <w:rsid w:val="00F607EB"/>
    <w:rsid w:val="00F6161E"/>
    <w:rsid w:val="00F623B2"/>
    <w:rsid w:val="00F63E91"/>
    <w:rsid w:val="00F65D0A"/>
    <w:rsid w:val="00F67785"/>
    <w:rsid w:val="00F70322"/>
    <w:rsid w:val="00F77B2E"/>
    <w:rsid w:val="00F819FF"/>
    <w:rsid w:val="00F82010"/>
    <w:rsid w:val="00F822A6"/>
    <w:rsid w:val="00F844F3"/>
    <w:rsid w:val="00F876E3"/>
    <w:rsid w:val="00F93415"/>
    <w:rsid w:val="00FA2989"/>
    <w:rsid w:val="00FA451F"/>
    <w:rsid w:val="00FA6A66"/>
    <w:rsid w:val="00FA78A1"/>
    <w:rsid w:val="00FB0EAF"/>
    <w:rsid w:val="00FB645E"/>
    <w:rsid w:val="00FC1EE6"/>
    <w:rsid w:val="00FC6751"/>
    <w:rsid w:val="00FD05DB"/>
    <w:rsid w:val="00FD0F66"/>
    <w:rsid w:val="00FD2E1F"/>
    <w:rsid w:val="00FD30B4"/>
    <w:rsid w:val="00FD6A76"/>
    <w:rsid w:val="00FE1195"/>
    <w:rsid w:val="00FE686C"/>
    <w:rsid w:val="00FF04AF"/>
    <w:rsid w:val="00FF32BC"/>
    <w:rsid w:val="00FF5C77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D6A37"/>
  <w15:docId w15:val="{CAE625E1-D46A-46F6-A4A9-C2EF3D82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C39"/>
    <w:pPr>
      <w:widowControl w:val="0"/>
      <w:suppressAutoHyphens/>
    </w:pPr>
    <w:rPr>
      <w:rFonts w:eastAsia="Lucida Sans Unicode" w:cs="Tahoma"/>
      <w:color w:val="000000"/>
      <w:sz w:val="24"/>
      <w:szCs w:val="24"/>
      <w:lang w:eastAsia="en-US" w:bidi="en-US"/>
    </w:rPr>
  </w:style>
  <w:style w:type="paragraph" w:styleId="Heading1">
    <w:name w:val="heading 1"/>
    <w:basedOn w:val="QualidadeTitulo1"/>
    <w:next w:val="BodyText"/>
    <w:qFormat/>
    <w:rsid w:val="001E23A3"/>
    <w:pPr>
      <w:outlineLvl w:val="0"/>
    </w:pPr>
    <w:rPr>
      <w:rFonts w:cs="Arial"/>
    </w:rPr>
  </w:style>
  <w:style w:type="paragraph" w:styleId="Heading2">
    <w:name w:val="heading 2"/>
    <w:basedOn w:val="QualidadeTitulo2"/>
    <w:next w:val="Normal"/>
    <w:qFormat/>
    <w:rsid w:val="00C55227"/>
    <w:pPr>
      <w:numPr>
        <w:ilvl w:val="1"/>
        <w:numId w:val="2"/>
      </w:numPr>
      <w:outlineLvl w:val="1"/>
    </w:pPr>
    <w:rPr>
      <w:rFonts w:cs="Arial"/>
    </w:rPr>
  </w:style>
  <w:style w:type="paragraph" w:styleId="Heading3">
    <w:name w:val="heading 3"/>
    <w:basedOn w:val="Heading2"/>
    <w:next w:val="Normal"/>
    <w:qFormat/>
    <w:rsid w:val="00BF7BAB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rsid w:val="00F57FCD"/>
    <w:pPr>
      <w:keepNext/>
      <w:tabs>
        <w:tab w:val="num" w:pos="0"/>
      </w:tabs>
      <w:outlineLvl w:val="3"/>
    </w:pPr>
    <w:rPr>
      <w:rFonts w:ascii="Tahoma" w:hAnsi="Tahoma"/>
      <w:b/>
      <w:sz w:val="16"/>
    </w:rPr>
  </w:style>
  <w:style w:type="paragraph" w:styleId="Heading5">
    <w:name w:val="heading 5"/>
    <w:basedOn w:val="Normal"/>
    <w:next w:val="Normal"/>
    <w:qFormat/>
    <w:rsid w:val="00F57FCD"/>
    <w:pPr>
      <w:keepNext/>
      <w:tabs>
        <w:tab w:val="num" w:pos="0"/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Heading6">
    <w:name w:val="heading 6"/>
    <w:basedOn w:val="Normal"/>
    <w:next w:val="Normal"/>
    <w:qFormat/>
    <w:rsid w:val="00F57FCD"/>
    <w:pPr>
      <w:tabs>
        <w:tab w:val="num" w:pos="0"/>
      </w:tabs>
      <w:spacing w:before="240" w:after="60" w:line="240" w:lineRule="atLeast"/>
      <w:outlineLvl w:val="5"/>
    </w:pPr>
    <w:rPr>
      <w:i/>
      <w:sz w:val="22"/>
      <w:lang w:val="en-US"/>
    </w:rPr>
  </w:style>
  <w:style w:type="paragraph" w:styleId="Heading7">
    <w:name w:val="heading 7"/>
    <w:basedOn w:val="Normal"/>
    <w:next w:val="Normal"/>
    <w:qFormat/>
    <w:rsid w:val="00F57FCD"/>
    <w:pPr>
      <w:tabs>
        <w:tab w:val="num" w:pos="0"/>
      </w:tabs>
      <w:spacing w:before="240" w:after="60" w:line="240" w:lineRule="atLeast"/>
      <w:outlineLvl w:val="6"/>
    </w:pPr>
    <w:rPr>
      <w:sz w:val="20"/>
      <w:lang w:val="en-US"/>
    </w:rPr>
  </w:style>
  <w:style w:type="paragraph" w:styleId="Heading8">
    <w:name w:val="heading 8"/>
    <w:basedOn w:val="Normal"/>
    <w:next w:val="Normal"/>
    <w:qFormat/>
    <w:rsid w:val="00F57FCD"/>
    <w:pPr>
      <w:tabs>
        <w:tab w:val="num" w:pos="0"/>
      </w:tabs>
      <w:spacing w:before="240" w:after="60" w:line="240" w:lineRule="atLeast"/>
      <w:outlineLvl w:val="7"/>
    </w:pPr>
    <w:rPr>
      <w:i/>
      <w:sz w:val="20"/>
      <w:lang w:val="en-US"/>
    </w:rPr>
  </w:style>
  <w:style w:type="paragraph" w:styleId="Heading9">
    <w:name w:val="heading 9"/>
    <w:basedOn w:val="Normal"/>
    <w:next w:val="Normal"/>
    <w:qFormat/>
    <w:rsid w:val="00F57FCD"/>
    <w:pPr>
      <w:tabs>
        <w:tab w:val="num" w:pos="0"/>
      </w:tabs>
      <w:spacing w:before="240" w:after="60" w:line="240" w:lineRule="atLeast"/>
      <w:outlineLvl w:val="8"/>
    </w:pPr>
    <w:rPr>
      <w:b/>
      <w:i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F57FCD"/>
    <w:rPr>
      <w:sz w:val="16"/>
    </w:rPr>
  </w:style>
  <w:style w:type="character" w:styleId="Hyperlink">
    <w:name w:val="Hyperlink"/>
    <w:uiPriority w:val="99"/>
    <w:rsid w:val="00F57FCD"/>
    <w:rPr>
      <w:rFonts w:ascii="Arial" w:hAnsi="Arial"/>
      <w:b/>
      <w:color w:val="auto"/>
      <w:u w:val="none"/>
    </w:rPr>
  </w:style>
  <w:style w:type="character" w:styleId="FollowedHyperlink">
    <w:name w:val="FollowedHyperlink"/>
    <w:rsid w:val="00F57FCD"/>
    <w:rPr>
      <w:color w:val="800080"/>
      <w:u w:val="single"/>
    </w:rPr>
  </w:style>
  <w:style w:type="character" w:customStyle="1" w:styleId="Smbolosdenumerao">
    <w:name w:val="Símbolos de numeração"/>
    <w:rsid w:val="00F57FCD"/>
  </w:style>
  <w:style w:type="character" w:customStyle="1" w:styleId="Marcas">
    <w:name w:val="Marcas"/>
    <w:rsid w:val="00F57FCD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BodyText"/>
    <w:rsid w:val="00F57FCD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F57FCD"/>
    <w:pPr>
      <w:spacing w:after="120"/>
    </w:pPr>
  </w:style>
  <w:style w:type="paragraph" w:styleId="List">
    <w:name w:val="List"/>
    <w:basedOn w:val="BodyText"/>
    <w:rsid w:val="00F57FCD"/>
  </w:style>
  <w:style w:type="paragraph" w:customStyle="1" w:styleId="Legenda1">
    <w:name w:val="Legenda1"/>
    <w:basedOn w:val="Normal"/>
    <w:rsid w:val="00F57FCD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F57FCD"/>
    <w:pPr>
      <w:suppressLineNumbers/>
    </w:pPr>
  </w:style>
  <w:style w:type="paragraph" w:styleId="Title">
    <w:name w:val="Title"/>
    <w:basedOn w:val="Normal"/>
    <w:next w:val="Subtitle"/>
    <w:qFormat/>
    <w:rsid w:val="00F57FCD"/>
  </w:style>
  <w:style w:type="paragraph" w:styleId="Subtitle">
    <w:name w:val="Subtitle"/>
    <w:basedOn w:val="Normal"/>
    <w:next w:val="BodyText"/>
    <w:qFormat/>
    <w:rsid w:val="00F57FCD"/>
    <w:pPr>
      <w:jc w:val="center"/>
    </w:pPr>
    <w:rPr>
      <w:i/>
      <w:iCs/>
      <w:sz w:val="28"/>
      <w:szCs w:val="28"/>
    </w:rPr>
  </w:style>
  <w:style w:type="paragraph" w:styleId="Header">
    <w:name w:val="header"/>
    <w:basedOn w:val="Normal"/>
    <w:rsid w:val="00F57FCD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link w:val="FooterChar"/>
    <w:uiPriority w:val="99"/>
    <w:rsid w:val="00F57FCD"/>
    <w:pPr>
      <w:suppressLineNumbers/>
      <w:tabs>
        <w:tab w:val="center" w:pos="4818"/>
        <w:tab w:val="right" w:pos="9637"/>
      </w:tabs>
    </w:pPr>
  </w:style>
  <w:style w:type="paragraph" w:customStyle="1" w:styleId="Contedodatabela">
    <w:name w:val="Conteúdo da tabela"/>
    <w:basedOn w:val="Normal"/>
    <w:rsid w:val="00F57FCD"/>
    <w:pPr>
      <w:suppressLineNumbers/>
    </w:pPr>
  </w:style>
  <w:style w:type="paragraph" w:customStyle="1" w:styleId="Ttulodatabela">
    <w:name w:val="Título da tabela"/>
    <w:basedOn w:val="Contedodatabela"/>
    <w:rsid w:val="00F57FCD"/>
    <w:pPr>
      <w:jc w:val="center"/>
    </w:pPr>
    <w:rPr>
      <w:b/>
      <w:bCs/>
    </w:rPr>
  </w:style>
  <w:style w:type="paragraph" w:customStyle="1" w:styleId="Ttulodondice">
    <w:name w:val="Título do índice"/>
    <w:basedOn w:val="Captulo"/>
    <w:rsid w:val="00F57FCD"/>
    <w:pPr>
      <w:suppressLineNumbers/>
      <w:spacing w:before="283" w:after="283"/>
      <w:jc w:val="center"/>
    </w:pPr>
    <w:rPr>
      <w:b/>
      <w:bCs/>
      <w:szCs w:val="32"/>
    </w:rPr>
  </w:style>
  <w:style w:type="paragraph" w:styleId="TOC1">
    <w:name w:val="toc 1"/>
    <w:basedOn w:val="ndice"/>
    <w:uiPriority w:val="39"/>
    <w:rsid w:val="00732E84"/>
    <w:pPr>
      <w:tabs>
        <w:tab w:val="left" w:pos="340"/>
        <w:tab w:val="right" w:leader="dot" w:pos="9072"/>
      </w:tabs>
      <w:spacing w:before="120" w:after="120" w:line="360" w:lineRule="auto"/>
    </w:pPr>
    <w:rPr>
      <w:rFonts w:ascii="Arial" w:hAnsi="Arial"/>
      <w:b/>
      <w:color w:val="auto"/>
    </w:rPr>
  </w:style>
  <w:style w:type="paragraph" w:styleId="TOC2">
    <w:name w:val="toc 2"/>
    <w:basedOn w:val="ndice"/>
    <w:uiPriority w:val="39"/>
    <w:rsid w:val="00A81A76"/>
    <w:pPr>
      <w:tabs>
        <w:tab w:val="left" w:pos="397"/>
        <w:tab w:val="right" w:leader="dot" w:pos="9072"/>
      </w:tabs>
      <w:spacing w:before="120" w:after="120"/>
      <w:ind w:left="284"/>
    </w:pPr>
    <w:rPr>
      <w:rFonts w:ascii="Arial" w:hAnsi="Arial"/>
      <w:b/>
    </w:rPr>
  </w:style>
  <w:style w:type="paragraph" w:styleId="TOC3">
    <w:name w:val="toc 3"/>
    <w:basedOn w:val="ndice"/>
    <w:uiPriority w:val="39"/>
    <w:rsid w:val="00A81A76"/>
    <w:pPr>
      <w:tabs>
        <w:tab w:val="right" w:leader="dot" w:pos="9072"/>
      </w:tabs>
      <w:spacing w:before="120" w:after="120"/>
      <w:ind w:left="851"/>
    </w:pPr>
    <w:rPr>
      <w:rFonts w:ascii="Arial" w:hAnsi="Arial"/>
      <w:b/>
    </w:rPr>
  </w:style>
  <w:style w:type="paragraph" w:styleId="TOC4">
    <w:name w:val="toc 4"/>
    <w:basedOn w:val="ndice"/>
    <w:semiHidden/>
    <w:rsid w:val="00F57FCD"/>
    <w:pPr>
      <w:tabs>
        <w:tab w:val="right" w:leader="dot" w:pos="9637"/>
      </w:tabs>
      <w:ind w:left="849"/>
    </w:pPr>
  </w:style>
  <w:style w:type="paragraph" w:styleId="TOC5">
    <w:name w:val="toc 5"/>
    <w:basedOn w:val="ndice"/>
    <w:semiHidden/>
    <w:rsid w:val="00F57FCD"/>
    <w:pPr>
      <w:tabs>
        <w:tab w:val="right" w:leader="dot" w:pos="9637"/>
      </w:tabs>
      <w:ind w:left="1132"/>
    </w:pPr>
  </w:style>
  <w:style w:type="paragraph" w:styleId="TOC6">
    <w:name w:val="toc 6"/>
    <w:basedOn w:val="ndice"/>
    <w:semiHidden/>
    <w:rsid w:val="00F57FCD"/>
    <w:pPr>
      <w:tabs>
        <w:tab w:val="right" w:leader="dot" w:pos="9637"/>
      </w:tabs>
      <w:ind w:left="1415"/>
    </w:pPr>
  </w:style>
  <w:style w:type="paragraph" w:styleId="TOC7">
    <w:name w:val="toc 7"/>
    <w:basedOn w:val="ndice"/>
    <w:semiHidden/>
    <w:rsid w:val="00F57FCD"/>
    <w:pPr>
      <w:tabs>
        <w:tab w:val="right" w:leader="dot" w:pos="9637"/>
      </w:tabs>
      <w:ind w:left="1698"/>
    </w:pPr>
  </w:style>
  <w:style w:type="paragraph" w:styleId="TOC8">
    <w:name w:val="toc 8"/>
    <w:basedOn w:val="ndice"/>
    <w:semiHidden/>
    <w:rsid w:val="00F57FCD"/>
    <w:pPr>
      <w:tabs>
        <w:tab w:val="right" w:leader="dot" w:pos="9637"/>
      </w:tabs>
      <w:ind w:left="1981"/>
    </w:pPr>
  </w:style>
  <w:style w:type="paragraph" w:styleId="TOC9">
    <w:name w:val="toc 9"/>
    <w:basedOn w:val="ndice"/>
    <w:semiHidden/>
    <w:rsid w:val="00F57FCD"/>
    <w:pPr>
      <w:tabs>
        <w:tab w:val="right" w:leader="dot" w:pos="9637"/>
      </w:tabs>
      <w:ind w:left="2264"/>
    </w:pPr>
  </w:style>
  <w:style w:type="paragraph" w:customStyle="1" w:styleId="Entradadendice10">
    <w:name w:val="Entrada de índice 10"/>
    <w:basedOn w:val="ndice"/>
    <w:rsid w:val="00F57FCD"/>
    <w:pPr>
      <w:tabs>
        <w:tab w:val="right" w:leader="dot" w:pos="9637"/>
      </w:tabs>
      <w:ind w:left="2547"/>
    </w:pPr>
  </w:style>
  <w:style w:type="paragraph" w:styleId="Index1">
    <w:name w:val="index 1"/>
    <w:basedOn w:val="Normal"/>
    <w:next w:val="Normal"/>
    <w:semiHidden/>
    <w:rsid w:val="00F57FCD"/>
    <w:pPr>
      <w:ind w:left="240" w:hanging="240"/>
    </w:pPr>
  </w:style>
  <w:style w:type="paragraph" w:customStyle="1" w:styleId="Contedodoquadro">
    <w:name w:val="Conteúdo do quadro"/>
    <w:basedOn w:val="BodyText"/>
    <w:rsid w:val="00F57FCD"/>
  </w:style>
  <w:style w:type="paragraph" w:customStyle="1" w:styleId="Ttulo10">
    <w:name w:val="Título 10"/>
    <w:basedOn w:val="Captulo"/>
    <w:next w:val="BodyText"/>
    <w:rsid w:val="00F57FCD"/>
    <w:rPr>
      <w:b/>
      <w:bCs/>
      <w:sz w:val="21"/>
      <w:szCs w:val="21"/>
    </w:rPr>
  </w:style>
  <w:style w:type="paragraph" w:customStyle="1" w:styleId="Notasdemargemdepgina">
    <w:name w:val="Notas de margem de página"/>
    <w:basedOn w:val="BodyText"/>
    <w:rsid w:val="00F57FCD"/>
    <w:pPr>
      <w:ind w:left="2268"/>
    </w:pPr>
  </w:style>
  <w:style w:type="paragraph" w:customStyle="1" w:styleId="Recuodalista">
    <w:name w:val="Recuo da lista"/>
    <w:basedOn w:val="BodyText"/>
    <w:rsid w:val="00F57FCD"/>
    <w:pPr>
      <w:tabs>
        <w:tab w:val="left" w:pos="2835"/>
      </w:tabs>
      <w:ind w:left="2835" w:hanging="2551"/>
    </w:pPr>
  </w:style>
  <w:style w:type="paragraph" w:styleId="BodyTextFirstIndent">
    <w:name w:val="Body Text First Indent"/>
    <w:basedOn w:val="BodyText"/>
    <w:rsid w:val="00F57FCD"/>
    <w:pPr>
      <w:ind w:firstLine="283"/>
    </w:pPr>
  </w:style>
  <w:style w:type="paragraph" w:styleId="BodyTextIndent">
    <w:name w:val="Body Text Indent"/>
    <w:basedOn w:val="BodyText"/>
    <w:rsid w:val="00F57FCD"/>
    <w:pPr>
      <w:ind w:left="283"/>
    </w:pPr>
  </w:style>
  <w:style w:type="paragraph" w:customStyle="1" w:styleId="Saudaesfinais">
    <w:name w:val="Saudações finais"/>
    <w:basedOn w:val="Normal"/>
    <w:rsid w:val="00F57FCD"/>
    <w:pPr>
      <w:suppressLineNumbers/>
    </w:pPr>
  </w:style>
  <w:style w:type="paragraph" w:customStyle="1" w:styleId="QualidadeTitulo1">
    <w:name w:val="QualidadeTitulo1"/>
    <w:basedOn w:val="Normal"/>
    <w:rsid w:val="00F57FCD"/>
    <w:pPr>
      <w:numPr>
        <w:numId w:val="2"/>
      </w:numPr>
      <w:spacing w:before="425" w:after="283" w:line="360" w:lineRule="auto"/>
    </w:pPr>
    <w:rPr>
      <w:rFonts w:ascii="Arial" w:hAnsi="Arial"/>
      <w:b/>
    </w:rPr>
  </w:style>
  <w:style w:type="paragraph" w:customStyle="1" w:styleId="QualidadeTitulo2">
    <w:name w:val="QualidadeTitulo2"/>
    <w:rsid w:val="00F57FCD"/>
    <w:pPr>
      <w:widowControl w:val="0"/>
      <w:tabs>
        <w:tab w:val="num" w:pos="363"/>
      </w:tabs>
      <w:suppressAutoHyphens/>
      <w:spacing w:before="283" w:after="283" w:line="360" w:lineRule="auto"/>
      <w:ind w:left="363" w:hanging="363"/>
    </w:pPr>
    <w:rPr>
      <w:rFonts w:ascii="Arial" w:eastAsia="Lucida Sans Unicode" w:hAnsi="Arial" w:cs="Tahoma"/>
      <w:b/>
      <w:color w:val="000000"/>
      <w:szCs w:val="24"/>
      <w:lang w:eastAsia="en-US" w:bidi="en-US"/>
    </w:rPr>
  </w:style>
  <w:style w:type="paragraph" w:customStyle="1" w:styleId="QualidadeTexto">
    <w:name w:val="QualidadeTexto"/>
    <w:rsid w:val="00F57FCD"/>
    <w:pPr>
      <w:widowControl w:val="0"/>
      <w:suppressAutoHyphens/>
      <w:spacing w:line="360" w:lineRule="auto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Marcadores">
    <w:name w:val="QualidadeMarcadores"/>
    <w:rsid w:val="00F57FCD"/>
    <w:pPr>
      <w:widowControl w:val="0"/>
      <w:numPr>
        <w:numId w:val="1"/>
      </w:numPr>
      <w:suppressAutoHyphens/>
      <w:spacing w:line="360" w:lineRule="auto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Titulo1Sumario">
    <w:name w:val="QualidadeTitulo1Sumario"/>
    <w:rsid w:val="00F57FCD"/>
    <w:pPr>
      <w:widowControl w:val="0"/>
      <w:suppressAutoHyphens/>
      <w:spacing w:before="227" w:line="360" w:lineRule="auto"/>
    </w:pPr>
    <w:rPr>
      <w:rFonts w:ascii="Arial" w:eastAsia="Lucida Sans Unicode" w:hAnsi="Arial" w:cs="Tahoma"/>
      <w:b/>
      <w:color w:val="000000"/>
      <w:sz w:val="24"/>
      <w:szCs w:val="24"/>
      <w:lang w:eastAsia="en-US" w:bidi="en-US"/>
    </w:rPr>
  </w:style>
  <w:style w:type="paragraph" w:customStyle="1" w:styleId="QualidadeTitulo2Sumario">
    <w:name w:val="QualidadeTitulo2Sumario"/>
    <w:rsid w:val="00F57FCD"/>
    <w:pPr>
      <w:widowControl w:val="0"/>
      <w:suppressAutoHyphens/>
      <w:spacing w:before="113"/>
    </w:pPr>
    <w:rPr>
      <w:rFonts w:ascii="Arial" w:eastAsia="Lucida Sans Unicode" w:hAnsi="Arial" w:cs="Tahoma"/>
      <w:b/>
      <w:color w:val="000000"/>
      <w:sz w:val="24"/>
      <w:szCs w:val="24"/>
      <w:lang w:eastAsia="en-US" w:bidi="en-US"/>
    </w:rPr>
  </w:style>
  <w:style w:type="paragraph" w:customStyle="1" w:styleId="QualidadeSumario">
    <w:name w:val="QualidadeSumario"/>
    <w:basedOn w:val="Normal"/>
    <w:rsid w:val="00F57FCD"/>
    <w:pPr>
      <w:spacing w:before="170" w:after="283"/>
      <w:jc w:val="center"/>
    </w:pPr>
    <w:rPr>
      <w:rFonts w:ascii="Arial" w:hAnsi="Arial"/>
      <w:b/>
      <w:sz w:val="32"/>
    </w:rPr>
  </w:style>
  <w:style w:type="paragraph" w:customStyle="1" w:styleId="QualidadeCapaTitulos">
    <w:name w:val="QualidadeCapaTitulos"/>
    <w:basedOn w:val="Normal"/>
    <w:rsid w:val="00F57FCD"/>
    <w:pPr>
      <w:spacing w:line="480" w:lineRule="auto"/>
      <w:jc w:val="right"/>
    </w:pPr>
    <w:rPr>
      <w:rFonts w:ascii="Arial" w:hAnsi="Arial"/>
      <w:sz w:val="32"/>
    </w:rPr>
  </w:style>
  <w:style w:type="paragraph" w:customStyle="1" w:styleId="QualidadeSubItens">
    <w:name w:val="QualidadeSubItens"/>
    <w:rsid w:val="00F57FCD"/>
    <w:pPr>
      <w:widowControl w:val="0"/>
      <w:tabs>
        <w:tab w:val="num" w:pos="363"/>
      </w:tabs>
      <w:suppressAutoHyphens/>
      <w:spacing w:line="360" w:lineRule="auto"/>
      <w:ind w:left="709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Tabelas">
    <w:name w:val="QualidadeTabelas"/>
    <w:basedOn w:val="Normal"/>
    <w:uiPriority w:val="99"/>
    <w:rsid w:val="00F57FCD"/>
    <w:rPr>
      <w:rFonts w:ascii="Arial" w:hAnsi="Arial"/>
      <w:sz w:val="20"/>
    </w:rPr>
  </w:style>
  <w:style w:type="paragraph" w:customStyle="1" w:styleId="QualidadeMarcadores1">
    <w:name w:val="QualidadeMarcadores1"/>
    <w:rsid w:val="00F57FCD"/>
    <w:pPr>
      <w:widowControl w:val="0"/>
      <w:tabs>
        <w:tab w:val="num" w:pos="363"/>
      </w:tabs>
      <w:suppressAutoHyphens/>
      <w:spacing w:line="360" w:lineRule="auto"/>
      <w:ind w:left="709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SubItens2">
    <w:name w:val="QualidadeSubItens2"/>
    <w:rsid w:val="00F57FCD"/>
    <w:pPr>
      <w:widowControl w:val="0"/>
      <w:tabs>
        <w:tab w:val="num" w:pos="363"/>
      </w:tabs>
      <w:suppressAutoHyphens/>
      <w:spacing w:line="360" w:lineRule="auto"/>
      <w:ind w:left="1134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SubItens1">
    <w:name w:val="QualidadeSubItens1"/>
    <w:rsid w:val="00F57FCD"/>
    <w:pPr>
      <w:widowControl w:val="0"/>
      <w:tabs>
        <w:tab w:val="num" w:pos="363"/>
      </w:tabs>
      <w:suppressAutoHyphens/>
      <w:spacing w:line="360" w:lineRule="auto"/>
      <w:ind w:left="709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Marcadores2">
    <w:name w:val="QualidadeMarcadores2"/>
    <w:rsid w:val="00F57FCD"/>
    <w:pPr>
      <w:widowControl w:val="0"/>
      <w:tabs>
        <w:tab w:val="num" w:pos="363"/>
      </w:tabs>
      <w:suppressAutoHyphens/>
      <w:spacing w:line="360" w:lineRule="auto"/>
      <w:ind w:left="1134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styleId="BalloonText">
    <w:name w:val="Balloon Text"/>
    <w:basedOn w:val="Normal"/>
    <w:link w:val="BalloonTextChar"/>
    <w:rsid w:val="008B7E6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B7E6B"/>
    <w:rPr>
      <w:rFonts w:ascii="Tahoma" w:eastAsia="Lucida Sans Unicode" w:hAnsi="Tahoma" w:cs="Tahoma"/>
      <w:color w:val="000000"/>
      <w:sz w:val="16"/>
      <w:szCs w:val="16"/>
      <w:lang w:eastAsia="en-US" w:bidi="en-US"/>
    </w:rPr>
  </w:style>
  <w:style w:type="paragraph" w:styleId="NormalWeb">
    <w:name w:val="Normal (Web)"/>
    <w:basedOn w:val="Normal"/>
    <w:unhideWhenUsed/>
    <w:rsid w:val="00B15937"/>
    <w:pPr>
      <w:widowControl/>
      <w:suppressAutoHyphens w:val="0"/>
      <w:spacing w:before="100" w:beforeAutospacing="1" w:after="119"/>
    </w:pPr>
    <w:rPr>
      <w:rFonts w:eastAsia="Times New Roman" w:cs="Times New Roman"/>
      <w:color w:val="auto"/>
      <w:lang w:eastAsia="pt-BR" w:bidi="ar-SA"/>
    </w:rPr>
  </w:style>
  <w:style w:type="table" w:styleId="TableGrid">
    <w:name w:val="Table Grid"/>
    <w:basedOn w:val="TableNormal"/>
    <w:rsid w:val="002A5E3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rsid w:val="00BA107B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BA107B"/>
    <w:rPr>
      <w:rFonts w:ascii="Tahoma" w:eastAsia="Lucida Sans Unicode" w:hAnsi="Tahoma" w:cs="Tahoma"/>
      <w:color w:val="000000"/>
      <w:sz w:val="16"/>
      <w:szCs w:val="16"/>
      <w:lang w:eastAsia="en-US" w:bidi="en-US"/>
    </w:rPr>
  </w:style>
  <w:style w:type="character" w:customStyle="1" w:styleId="FooterChar">
    <w:name w:val="Footer Char"/>
    <w:link w:val="Footer"/>
    <w:uiPriority w:val="99"/>
    <w:rsid w:val="00FA451F"/>
    <w:rPr>
      <w:rFonts w:eastAsia="Lucida Sans Unicode" w:cs="Tahoma"/>
      <w:color w:val="000000"/>
      <w:sz w:val="24"/>
      <w:szCs w:val="24"/>
      <w:lang w:eastAsia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66CD"/>
    <w:pPr>
      <w:keepNext/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Times New Roman" w:hAnsi="Cambria" w:cs="Times New Roman"/>
      <w:bCs/>
      <w:color w:val="365F91"/>
      <w:sz w:val="28"/>
      <w:szCs w:val="28"/>
      <w:lang w:bidi="ar-SA"/>
    </w:rPr>
  </w:style>
  <w:style w:type="character" w:styleId="CommentReference">
    <w:name w:val="annotation reference"/>
    <w:rsid w:val="008A65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8A65E1"/>
    <w:rPr>
      <w:sz w:val="20"/>
      <w:szCs w:val="20"/>
    </w:rPr>
  </w:style>
  <w:style w:type="character" w:customStyle="1" w:styleId="CommentTextChar">
    <w:name w:val="Comment Text Char"/>
    <w:link w:val="CommentText"/>
    <w:rsid w:val="008A65E1"/>
    <w:rPr>
      <w:rFonts w:eastAsia="Lucida Sans Unicode" w:cs="Tahoma"/>
      <w:color w:val="000000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8A65E1"/>
    <w:rPr>
      <w:b/>
      <w:bCs/>
    </w:rPr>
  </w:style>
  <w:style w:type="character" w:customStyle="1" w:styleId="CommentSubjectChar">
    <w:name w:val="Comment Subject Char"/>
    <w:link w:val="CommentSubject"/>
    <w:rsid w:val="008A65E1"/>
    <w:rPr>
      <w:rFonts w:eastAsia="Lucida Sans Unicode" w:cs="Tahoma"/>
      <w:b/>
      <w:bCs/>
      <w:color w:val="000000"/>
      <w:lang w:eastAsia="en-US" w:bidi="en-US"/>
    </w:rPr>
  </w:style>
  <w:style w:type="character" w:customStyle="1" w:styleId="left">
    <w:name w:val="left"/>
    <w:basedOn w:val="DefaultParagraphFont"/>
    <w:rsid w:val="00392599"/>
  </w:style>
  <w:style w:type="paragraph" w:customStyle="1" w:styleId="EPConteudotabela">
    <w:name w:val="EP Conteudotabela"/>
    <w:basedOn w:val="Normal"/>
    <w:qFormat/>
    <w:rsid w:val="00E77EB7"/>
    <w:pPr>
      <w:widowControl/>
      <w:suppressLineNumbers/>
      <w:tabs>
        <w:tab w:val="left" w:pos="-302"/>
      </w:tabs>
      <w:spacing w:before="120" w:after="120" w:line="100" w:lineRule="atLeast"/>
      <w:ind w:left="23" w:firstLine="45"/>
      <w:contextualSpacing/>
    </w:pPr>
    <w:rPr>
      <w:rFonts w:ascii="Arial" w:eastAsia="Times New Roman" w:hAnsi="Arial"/>
      <w:iCs/>
      <w:color w:val="auto"/>
      <w:sz w:val="20"/>
      <w:lang w:eastAsia="ar-SA" w:bidi="ar-SA"/>
    </w:rPr>
  </w:style>
  <w:style w:type="paragraph" w:customStyle="1" w:styleId="EPTabela">
    <w:name w:val="EP Tabela"/>
    <w:basedOn w:val="Normal"/>
    <w:qFormat/>
    <w:rsid w:val="00E77EB7"/>
    <w:pPr>
      <w:widowControl/>
      <w:spacing w:before="20" w:after="20"/>
      <w:jc w:val="center"/>
    </w:pPr>
    <w:rPr>
      <w:rFonts w:ascii="Arial" w:eastAsia="Arial" w:hAnsi="Arial" w:cs="Arial"/>
      <w:b/>
      <w:color w:val="auto"/>
      <w:szCs w:val="20"/>
      <w:lang w:eastAsia="ar-SA" w:bidi="ar-SA"/>
    </w:rPr>
  </w:style>
  <w:style w:type="paragraph" w:customStyle="1" w:styleId="EPSumrio">
    <w:name w:val="EP Sumário"/>
    <w:basedOn w:val="TOC1"/>
    <w:autoRedefine/>
    <w:qFormat/>
    <w:rsid w:val="00E77EB7"/>
    <w:pPr>
      <w:widowControl/>
      <w:suppressLineNumbers w:val="0"/>
      <w:tabs>
        <w:tab w:val="clear" w:pos="340"/>
        <w:tab w:val="clear" w:pos="9072"/>
        <w:tab w:val="left" w:pos="600"/>
        <w:tab w:val="right" w:leader="dot" w:pos="9629"/>
      </w:tabs>
      <w:spacing w:before="60" w:after="60" w:line="240" w:lineRule="auto"/>
      <w:jc w:val="center"/>
    </w:pPr>
    <w:rPr>
      <w:rFonts w:eastAsia="MS Mincho" w:cs="Arial"/>
      <w:noProof/>
      <w:lang w:eastAsia="ar-SA" w:bidi="ar-SA"/>
    </w:rPr>
  </w:style>
  <w:style w:type="paragraph" w:customStyle="1" w:styleId="Fillinginstructiontablecell">
    <w:name w:val="Filling instruction (table cell)"/>
    <w:rsid w:val="00DF00F6"/>
    <w:pPr>
      <w:ind w:left="34"/>
      <w:jc w:val="center"/>
    </w:pPr>
    <w:rPr>
      <w:rFonts w:ascii="Arial" w:hAnsi="Arial"/>
      <w:i/>
      <w:color w:val="0000FF"/>
    </w:rPr>
  </w:style>
  <w:style w:type="paragraph" w:customStyle="1" w:styleId="Tableheader">
    <w:name w:val="Table header"/>
    <w:rsid w:val="00DF00F6"/>
    <w:pPr>
      <w:jc w:val="center"/>
    </w:pPr>
    <w:rPr>
      <w:rFonts w:ascii="Arial" w:hAnsi="Arial"/>
      <w:b/>
    </w:rPr>
  </w:style>
  <w:style w:type="character" w:customStyle="1" w:styleId="Textodocorpo">
    <w:name w:val="Texto do corpo_"/>
    <w:basedOn w:val="DefaultParagraphFont"/>
    <w:link w:val="Textodocorpo0"/>
    <w:rsid w:val="004C0A92"/>
    <w:rPr>
      <w:rFonts w:ascii="Microsoft Sans Serif" w:eastAsia="Microsoft Sans Serif" w:hAnsi="Microsoft Sans Serif" w:cs="Microsoft Sans Serif"/>
      <w:sz w:val="18"/>
      <w:szCs w:val="18"/>
      <w:shd w:val="clear" w:color="auto" w:fill="FFFFFF"/>
    </w:rPr>
  </w:style>
  <w:style w:type="paragraph" w:customStyle="1" w:styleId="Textodocorpo0">
    <w:name w:val="Texto do corpo"/>
    <w:basedOn w:val="Normal"/>
    <w:link w:val="Textodocorpo"/>
    <w:rsid w:val="004C0A92"/>
    <w:pPr>
      <w:widowControl/>
      <w:shd w:val="clear" w:color="auto" w:fill="FFFFFF"/>
      <w:suppressAutoHyphens w:val="0"/>
      <w:spacing w:after="200" w:line="0" w:lineRule="atLeast"/>
      <w:ind w:hanging="360"/>
    </w:pPr>
    <w:rPr>
      <w:rFonts w:ascii="Microsoft Sans Serif" w:eastAsia="Microsoft Sans Serif" w:hAnsi="Microsoft Sans Serif" w:cs="Microsoft Sans Serif"/>
      <w:color w:val="auto"/>
      <w:sz w:val="18"/>
      <w:szCs w:val="18"/>
      <w:lang w:eastAsia="pt-BR" w:bidi="ar-SA"/>
    </w:rPr>
  </w:style>
  <w:style w:type="character" w:customStyle="1" w:styleId="Textodocorpo4">
    <w:name w:val="Texto do corpo (4)_"/>
    <w:basedOn w:val="DefaultParagraphFont"/>
    <w:link w:val="Textodocorpo40"/>
    <w:rsid w:val="004C0A92"/>
    <w:rPr>
      <w:rFonts w:ascii="Microsoft Sans Serif" w:eastAsia="Microsoft Sans Serif" w:hAnsi="Microsoft Sans Serif" w:cs="Microsoft Sans Serif"/>
      <w:sz w:val="18"/>
      <w:szCs w:val="18"/>
      <w:shd w:val="clear" w:color="auto" w:fill="FFFFFF"/>
    </w:rPr>
  </w:style>
  <w:style w:type="paragraph" w:customStyle="1" w:styleId="Textodocorpo40">
    <w:name w:val="Texto do corpo (4)"/>
    <w:basedOn w:val="Normal"/>
    <w:link w:val="Textodocorpo4"/>
    <w:rsid w:val="004C0A92"/>
    <w:pPr>
      <w:widowControl/>
      <w:shd w:val="clear" w:color="auto" w:fill="FFFFFF"/>
      <w:suppressAutoHyphens w:val="0"/>
      <w:spacing w:after="200" w:line="0" w:lineRule="atLeast"/>
      <w:ind w:hanging="360"/>
    </w:pPr>
    <w:rPr>
      <w:rFonts w:ascii="Microsoft Sans Serif" w:eastAsia="Microsoft Sans Serif" w:hAnsi="Microsoft Sans Serif" w:cs="Microsoft Sans Serif"/>
      <w:color w:val="auto"/>
      <w:sz w:val="18"/>
      <w:szCs w:val="18"/>
      <w:lang w:eastAsia="pt-BR" w:bidi="ar-SA"/>
    </w:rPr>
  </w:style>
  <w:style w:type="paragraph" w:customStyle="1" w:styleId="Texto">
    <w:name w:val="Texto"/>
    <w:basedOn w:val="Normal"/>
    <w:link w:val="TextoChar"/>
    <w:qFormat/>
    <w:rsid w:val="004836C4"/>
    <w:pPr>
      <w:widowControl/>
      <w:autoSpaceDN w:val="0"/>
      <w:spacing w:after="120" w:line="360" w:lineRule="auto"/>
      <w:ind w:firstLine="709"/>
      <w:jc w:val="both"/>
      <w:textAlignment w:val="baseline"/>
    </w:pPr>
    <w:rPr>
      <w:rFonts w:ascii="Arial" w:eastAsia="Times New Roman" w:hAnsi="Arial" w:cs="Times New Roman"/>
      <w:color w:val="auto"/>
      <w:kern w:val="3"/>
      <w:szCs w:val="20"/>
      <w:lang w:val="x-none" w:eastAsia="pt-BR" w:bidi="ar-SA"/>
    </w:rPr>
  </w:style>
  <w:style w:type="character" w:customStyle="1" w:styleId="TextoChar">
    <w:name w:val="Texto Char"/>
    <w:link w:val="Texto"/>
    <w:locked/>
    <w:rsid w:val="004836C4"/>
    <w:rPr>
      <w:rFonts w:ascii="Arial" w:hAnsi="Arial"/>
      <w:kern w:val="3"/>
      <w:sz w:val="24"/>
      <w:lang w:val="x-none"/>
    </w:rPr>
  </w:style>
  <w:style w:type="character" w:customStyle="1" w:styleId="lblheader">
    <w:name w:val="lblheader"/>
    <w:basedOn w:val="DefaultParagraphFont"/>
    <w:rsid w:val="0034129D"/>
  </w:style>
  <w:style w:type="paragraph" w:styleId="ListParagraph">
    <w:name w:val="List Paragraph"/>
    <w:basedOn w:val="Normal"/>
    <w:uiPriority w:val="34"/>
    <w:qFormat/>
    <w:rsid w:val="00ED0847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bidi="ar-SA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606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SIT&#211;RIO%20SVN\MSI\MSI_v5-1\ProcessoUnificado\03_Modelos\Requisitos\(SiglaPrj)_DV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 do Espaço de Trabalho do Projeto" ma:contentTypeID="0x0101008A98423170284BEEB635F43C3CF4E98B00C158C0247291134F8FBE18CD7E91EB26" ma:contentTypeVersion="0" ma:contentTypeDescription="" ma:contentTypeScope="" ma:versionID="de851f6bbb32a55932195f7ff232eb46">
  <xsd:schema xmlns:xsd="http://www.w3.org/2001/XMLSchema" xmlns:p="http://schemas.microsoft.com/office/2006/metadata/properties" xmlns:ns2="10E0FF1B-7B5D-4B03-A474-2EE8F9D8913B" targetNamespace="http://schemas.microsoft.com/office/2006/metadata/properties" ma:root="true" ma:fieldsID="1d060ec803b92d5a91eabd0be88ccc41" ns2:_="">
    <xsd:import namespace="10E0FF1B-7B5D-4B03-A474-2EE8F9D8913B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0E0FF1B-7B5D-4B03-A474-2EE8F9D8913B" elementFormDefault="qualified">
    <xsd:import namespace="http://schemas.microsoft.com/office/2006/documentManagement/types"/>
    <xsd:element name="Owner" ma:index="8" nillable="true" ma:displayName="Proprietá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Rascunho" ma:internalName="Status">
      <xsd:simpleType>
        <xsd:restriction base="dms:Choice">
          <xsd:enumeration value="Rascunho"/>
          <xsd:enumeration value="Pronto para Revisão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10E0FF1B-7B5D-4B03-A474-2EE8F9D8913B">
      <UserInfo>
        <DisplayName/>
        <AccountId xsi:nil="true"/>
        <AccountType/>
      </UserInfo>
    </Owner>
    <Status xmlns="10E0FF1B-7B5D-4B03-A474-2EE8F9D8913B">Rascunho</Status>
    <Links xmlns="10E0FF1B-7B5D-4B03-A474-2EE8F9D8913B" xsi:nil="true"/>
  </documentManagement>
</p:properties>
</file>

<file path=customXml/itemProps1.xml><?xml version="1.0" encoding="utf-8"?>
<ds:datastoreItem xmlns:ds="http://schemas.openxmlformats.org/officeDocument/2006/customXml" ds:itemID="{CA00C474-E5FC-4C0D-A80B-710DF54F77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EC68EB-C284-458C-80EE-871796C0E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0FF1B-7B5D-4B03-A474-2EE8F9D8913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FDDF738-5A82-4970-982F-650CAE3828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1AE922-A575-40CD-8C9C-56E8D2045681}">
  <ds:schemaRefs>
    <ds:schemaRef ds:uri="http://schemas.microsoft.com/office/2006/metadata/properties"/>
    <ds:schemaRef ds:uri="http://schemas.microsoft.com/office/infopath/2007/PartnerControls"/>
    <ds:schemaRef ds:uri="10E0FF1B-7B5D-4B03-A474-2EE8F9D891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(SiglaPrj)_DVS</Template>
  <TotalTime>4568</TotalTime>
  <Pages>10</Pages>
  <Words>494</Words>
  <Characters>2818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 do Projeto</vt:lpstr>
      <vt:lpstr>Visão do Projeto</vt:lpstr>
    </vt:vector>
  </TitlesOfParts>
  <Company>Hewlett-Packard</Company>
  <LinksUpToDate>false</LinksUpToDate>
  <CharactersWithSpaces>3306</CharactersWithSpaces>
  <SharedDoc>false</SharedDoc>
  <HLinks>
    <vt:vector size="90" baseType="variant">
      <vt:variant>
        <vt:i4>1638458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_Toc280213977</vt:lpwstr>
      </vt:variant>
      <vt:variant>
        <vt:i4>1638458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_Toc280213976</vt:lpwstr>
      </vt:variant>
      <vt:variant>
        <vt:i4>1638458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_Toc280213975</vt:lpwstr>
      </vt:variant>
      <vt:variant>
        <vt:i4>1638458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_Toc280213974</vt:lpwstr>
      </vt:variant>
      <vt:variant>
        <vt:i4>1638458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_Toc280213973</vt:lpwstr>
      </vt:variant>
      <vt:variant>
        <vt:i4>1638458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_Toc280213972</vt:lpwstr>
      </vt:variant>
      <vt:variant>
        <vt:i4>1638458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_Toc280213971</vt:lpwstr>
      </vt:variant>
      <vt:variant>
        <vt:i4>1638458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_Toc280213970</vt:lpwstr>
      </vt:variant>
      <vt:variant>
        <vt:i4>1572922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_Toc280213969</vt:lpwstr>
      </vt:variant>
      <vt:variant>
        <vt:i4>1572922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_Toc280213968</vt:lpwstr>
      </vt:variant>
      <vt:variant>
        <vt:i4>1572922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_Toc280213967</vt:lpwstr>
      </vt:variant>
      <vt:variant>
        <vt:i4>1572922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_Toc280213966</vt:lpwstr>
      </vt:variant>
      <vt:variant>
        <vt:i4>1572922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_Toc280213965</vt:lpwstr>
      </vt:variant>
      <vt:variant>
        <vt:i4>1572922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_Toc280213964</vt:lpwstr>
      </vt:variant>
      <vt:variant>
        <vt:i4>1572922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_Toc280213963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Projeto</dc:title>
  <dc:subject>&lt;Nome do Projeto&gt;</dc:subject>
  <dc:creator>Celius Eduardo Pinheiro</dc:creator>
  <cp:lastModifiedBy>MARIO CONSTANTINO</cp:lastModifiedBy>
  <cp:revision>128</cp:revision>
  <cp:lastPrinted>2017-03-23T11:39:00Z</cp:lastPrinted>
  <dcterms:created xsi:type="dcterms:W3CDTF">2019-08-05T20:31:00Z</dcterms:created>
  <dcterms:modified xsi:type="dcterms:W3CDTF">2022-11-22T22:08:00Z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2022-11-22T22:07:06Z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814fa33c-a03b-4f5a-a5bf-0232471c5f84</vt:lpwstr>
  </property>
  <property fmtid="{D5CDD505-2E9C-101B-9397-08002B2CF9AE}" pid="8" name="MSIP_Label_e463cba9-5f6c-478d-9329-7b2295e4e8ed_ContentBits">
    <vt:lpwstr>0</vt:lpwstr>
  </property>
</Properties>
</file>